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885" w:type="dxa"/>
        <w:tblInd w:w="-426" w:type="dxa"/>
        <w:tblLayout w:type="fixed"/>
        <w:tblCellMar>
          <w:left w:w="0" w:type="dxa"/>
          <w:right w:w="0" w:type="dxa"/>
        </w:tblCellMar>
        <w:tblLook w:val="04A0" w:firstRow="1" w:lastRow="0" w:firstColumn="1" w:lastColumn="0" w:noHBand="0" w:noVBand="1"/>
      </w:tblPr>
      <w:tblGrid>
        <w:gridCol w:w="1864"/>
        <w:gridCol w:w="2736"/>
        <w:gridCol w:w="788"/>
        <w:gridCol w:w="3744"/>
        <w:gridCol w:w="2812"/>
        <w:gridCol w:w="1440"/>
        <w:gridCol w:w="1501"/>
      </w:tblGrid>
      <w:tr w:rsidR="007212EC" w:rsidRPr="007212EC" w14:paraId="076BEE86" w14:textId="77777777" w:rsidTr="00F46C5B">
        <w:trPr>
          <w:trHeight w:val="20"/>
        </w:trPr>
        <w:tc>
          <w:tcPr>
            <w:tcW w:w="14885" w:type="dxa"/>
            <w:gridSpan w:val="7"/>
            <w:tcBorders>
              <w:top w:val="thickThinSmallGap" w:sz="24" w:space="0" w:color="auto"/>
              <w:left w:val="nil"/>
              <w:bottom w:val="nil"/>
              <w:right w:val="nil"/>
            </w:tcBorders>
            <w:vAlign w:val="center"/>
          </w:tcPr>
          <w:p w14:paraId="3B2EA490" w14:textId="77777777" w:rsidR="0032737D" w:rsidRPr="007212EC" w:rsidRDefault="0032737D" w:rsidP="00F66772">
            <w:pPr>
              <w:pStyle w:val="NoSpacing"/>
            </w:pPr>
          </w:p>
        </w:tc>
      </w:tr>
      <w:tr w:rsidR="007212EC" w:rsidRPr="007212EC" w14:paraId="52C81D9F" w14:textId="77777777" w:rsidTr="00F46C5B">
        <w:trPr>
          <w:gridAfter w:val="1"/>
          <w:wAfter w:w="1501" w:type="dxa"/>
          <w:trHeight w:val="2016"/>
        </w:trPr>
        <w:tc>
          <w:tcPr>
            <w:tcW w:w="1864" w:type="dxa"/>
            <w:tcBorders>
              <w:top w:val="nil"/>
              <w:left w:val="nil"/>
              <w:bottom w:val="nil"/>
              <w:right w:val="single" w:sz="4" w:space="0" w:color="auto"/>
            </w:tcBorders>
            <w:vAlign w:val="center"/>
          </w:tcPr>
          <w:sdt>
            <w:sdtPr>
              <w:id w:val="1397555580"/>
              <w:placeholder>
                <w:docPart w:val="2AE49B1C6D974C25A4763CB5B7F777EA"/>
              </w:placeholder>
              <w15:appearance w15:val="hidden"/>
            </w:sdtPr>
            <w:sdtContent>
              <w:p w14:paraId="043E846D" w14:textId="77777777" w:rsidR="00C97581" w:rsidRDefault="00C37184" w:rsidP="00F7629D">
                <w:pPr>
                  <w:pStyle w:val="MastheadCopy"/>
                </w:pPr>
                <w:r>
                  <w:t>Saturday</w:t>
                </w:r>
                <w:r w:rsidR="008F4C12">
                  <w:t xml:space="preserve">   </w:t>
                </w:r>
                <w:r>
                  <w:t xml:space="preserve"> </w:t>
                </w:r>
                <w:r w:rsidR="008A73D7">
                  <w:t xml:space="preserve">   </w:t>
                </w:r>
                <w:r>
                  <w:t xml:space="preserve">  </w:t>
                </w:r>
                <w:r w:rsidR="008F4C12">
                  <w:t xml:space="preserve">   July </w:t>
                </w:r>
                <w:r>
                  <w:t>15</w:t>
                </w:r>
                <w:r w:rsidR="0099442A">
                  <w:t xml:space="preserve"> </w:t>
                </w:r>
                <w:r w:rsidR="008F4C12">
                  <w:t xml:space="preserve">    </w:t>
                </w:r>
                <w:r>
                  <w:t xml:space="preserve">    </w:t>
                </w:r>
                <w:r w:rsidR="008A73D7">
                  <w:t xml:space="preserve">   </w:t>
                </w:r>
              </w:p>
              <w:p w14:paraId="52AA45B9" w14:textId="29A6EF7E" w:rsidR="0032737D" w:rsidRPr="00F7629D" w:rsidRDefault="008F4C12" w:rsidP="00F7629D">
                <w:pPr>
                  <w:pStyle w:val="MastheadCopy"/>
                </w:pPr>
                <w:r>
                  <w:t xml:space="preserve"> </w:t>
                </w:r>
                <w:r w:rsidR="0099442A">
                  <w:t>20</w:t>
                </w:r>
                <w:r>
                  <w:t>23</w:t>
                </w:r>
              </w:p>
            </w:sdtContent>
          </w:sdt>
        </w:tc>
        <w:tc>
          <w:tcPr>
            <w:tcW w:w="10080" w:type="dxa"/>
            <w:gridSpan w:val="4"/>
            <w:tcBorders>
              <w:top w:val="nil"/>
              <w:left w:val="single" w:sz="4" w:space="0" w:color="auto"/>
              <w:bottom w:val="nil"/>
              <w:right w:val="single" w:sz="4" w:space="0" w:color="auto"/>
            </w:tcBorders>
            <w:vAlign w:val="center"/>
          </w:tcPr>
          <w:p w14:paraId="6941A924" w14:textId="09A99209" w:rsidR="0032737D" w:rsidRPr="007212EC" w:rsidRDefault="00000000" w:rsidP="00F66772">
            <w:pPr>
              <w:pStyle w:val="MastheadTItle"/>
            </w:pPr>
            <w:sdt>
              <w:sdtPr>
                <w:id w:val="-275951187"/>
                <w:placeholder>
                  <w:docPart w:val="D01CD35DB72D42B4BEF6E9DB0B0F7A6A"/>
                </w:placeholder>
                <w15:appearance w15:val="hidden"/>
              </w:sdtPr>
              <w:sdtContent>
                <w:r w:rsidR="008F4C12">
                  <w:t xml:space="preserve">FAST NEWS </w:t>
                </w:r>
              </w:sdtContent>
            </w:sdt>
          </w:p>
          <w:p w14:paraId="1702A93D" w14:textId="77777777" w:rsidR="0032737D" w:rsidRPr="00EB7B98" w:rsidRDefault="00000000" w:rsidP="00EB7B98">
            <w:pPr>
              <w:pStyle w:val="MastheadSubtitle"/>
            </w:pPr>
            <w:sdt>
              <w:sdtPr>
                <w:id w:val="-227377777"/>
                <w:placeholder>
                  <w:docPart w:val="910EC935DC0A4E15A8AEC85BED63AE00"/>
                </w:placeholder>
                <w:showingPlcHdr/>
                <w15:appearance w15:val="hidden"/>
              </w:sdtPr>
              <w:sdtContent>
                <w:r w:rsidR="00F7629D" w:rsidRPr="00EB7B98">
                  <w:t>Latest news and bulletin updates</w:t>
                </w:r>
              </w:sdtContent>
            </w:sdt>
            <w:r w:rsidR="00F7629D" w:rsidRPr="00EB7B98">
              <w:t xml:space="preserve"> </w:t>
            </w:r>
          </w:p>
        </w:tc>
        <w:tc>
          <w:tcPr>
            <w:tcW w:w="1440" w:type="dxa"/>
            <w:tcBorders>
              <w:top w:val="nil"/>
              <w:left w:val="single" w:sz="4" w:space="0" w:color="auto"/>
              <w:bottom w:val="nil"/>
              <w:right w:val="nil"/>
            </w:tcBorders>
            <w:vAlign w:val="center"/>
          </w:tcPr>
          <w:p w14:paraId="5C2356DC" w14:textId="544781A1" w:rsidR="0032737D" w:rsidRPr="00F7629D" w:rsidRDefault="0032737D" w:rsidP="00F7629D">
            <w:pPr>
              <w:pStyle w:val="MastheadCopy"/>
            </w:pPr>
          </w:p>
        </w:tc>
      </w:tr>
      <w:tr w:rsidR="007212EC" w:rsidRPr="007212EC" w14:paraId="4AEB69C0" w14:textId="77777777" w:rsidTr="00F46C5B">
        <w:trPr>
          <w:trHeight w:val="144"/>
        </w:trPr>
        <w:tc>
          <w:tcPr>
            <w:tcW w:w="14885" w:type="dxa"/>
            <w:gridSpan w:val="7"/>
            <w:tcBorders>
              <w:top w:val="nil"/>
              <w:left w:val="nil"/>
              <w:bottom w:val="thinThickSmallGap" w:sz="24" w:space="0" w:color="auto"/>
              <w:right w:val="nil"/>
            </w:tcBorders>
            <w:vAlign w:val="center"/>
          </w:tcPr>
          <w:p w14:paraId="62254596" w14:textId="77777777" w:rsidR="0032737D" w:rsidRPr="007212EC" w:rsidRDefault="0032737D" w:rsidP="00F66772">
            <w:pPr>
              <w:pStyle w:val="NoSpacing"/>
            </w:pPr>
          </w:p>
        </w:tc>
      </w:tr>
      <w:tr w:rsidR="007212EC" w:rsidRPr="007212EC" w14:paraId="201C452A" w14:textId="77777777" w:rsidTr="00F46C5B">
        <w:trPr>
          <w:trHeight w:val="180"/>
        </w:trPr>
        <w:tc>
          <w:tcPr>
            <w:tcW w:w="14885" w:type="dxa"/>
            <w:gridSpan w:val="7"/>
            <w:tcBorders>
              <w:top w:val="thinThickSmallGap" w:sz="24" w:space="0" w:color="auto"/>
              <w:left w:val="nil"/>
              <w:bottom w:val="nil"/>
              <w:right w:val="nil"/>
            </w:tcBorders>
            <w:vAlign w:val="center"/>
          </w:tcPr>
          <w:p w14:paraId="4444D7EC" w14:textId="792338BD" w:rsidR="006B52E6" w:rsidRPr="007212EC" w:rsidRDefault="006B52E6" w:rsidP="00F66772">
            <w:pPr>
              <w:pStyle w:val="NoSpacing"/>
            </w:pPr>
          </w:p>
        </w:tc>
      </w:tr>
      <w:tr w:rsidR="005F4830" w:rsidRPr="00EC4380" w14:paraId="6FF9E2C4" w14:textId="77777777" w:rsidTr="008A73D7">
        <w:trPr>
          <w:trHeight w:val="5508"/>
        </w:trPr>
        <w:tc>
          <w:tcPr>
            <w:tcW w:w="4600" w:type="dxa"/>
            <w:gridSpan w:val="2"/>
            <w:vMerge w:val="restart"/>
            <w:tcBorders>
              <w:top w:val="nil"/>
              <w:left w:val="nil"/>
              <w:bottom w:val="nil"/>
              <w:right w:val="nil"/>
            </w:tcBorders>
          </w:tcPr>
          <w:p w14:paraId="77961A38" w14:textId="53FDE64C" w:rsidR="005F4830" w:rsidRPr="00EC4380" w:rsidRDefault="00000000" w:rsidP="00F7629D">
            <w:pPr>
              <w:pStyle w:val="SmallAuthorName"/>
              <w:rPr>
                <w:rFonts w:ascii="Times New Roman" w:hAnsi="Times New Roman" w:cs="Times New Roman"/>
              </w:rPr>
            </w:pPr>
            <w:sdt>
              <w:sdtPr>
                <w:rPr>
                  <w:rFonts w:ascii="Times New Roman" w:hAnsi="Times New Roman" w:cs="Times New Roman"/>
                </w:rPr>
                <w:id w:val="-1820263601"/>
                <w:placeholder>
                  <w:docPart w:val="C4A10B6B6E8F4A8087BC769CCA4232DE"/>
                </w:placeholder>
                <w15:appearance w15:val="hidden"/>
              </w:sdtPr>
              <w:sdtContent>
                <w:r w:rsidR="00EC4380">
                  <w:rPr>
                    <w:rFonts w:ascii="Times New Roman" w:hAnsi="Times New Roman" w:cs="Times New Roman"/>
                  </w:rPr>
                  <w:t>Sumit Tiwari</w:t>
                </w:r>
              </w:sdtContent>
            </w:sdt>
            <w:r w:rsidR="005F4830" w:rsidRPr="00EC4380">
              <w:rPr>
                <w:rFonts w:ascii="Times New Roman" w:hAnsi="Times New Roman" w:cs="Times New Roman"/>
              </w:rPr>
              <w:t xml:space="preserve"> </w:t>
            </w:r>
          </w:p>
          <w:p w14:paraId="5478DEDD" w14:textId="77777777" w:rsidR="005F4830" w:rsidRPr="00EC4380" w:rsidRDefault="005F4830" w:rsidP="009010EB">
            <w:pPr>
              <w:pStyle w:val="SmallAuthorName"/>
              <w:spacing w:line="276" w:lineRule="auto"/>
              <w:rPr>
                <w:rFonts w:ascii="Times New Roman" w:hAnsi="Times New Roman" w:cs="Times New Roman"/>
                <w:color w:val="000000" w:themeColor="text1"/>
                <w:sz w:val="12"/>
                <w:szCs w:val="12"/>
              </w:rPr>
            </w:pPr>
          </w:p>
          <w:p w14:paraId="3C0A9C54" w14:textId="09CFD60F" w:rsidR="005F4830" w:rsidRPr="00EC4380" w:rsidRDefault="008F4C12" w:rsidP="00F66772">
            <w:pPr>
              <w:pStyle w:val="SmallArticleTitle"/>
              <w:rPr>
                <w:rFonts w:ascii="Times New Roman" w:hAnsi="Times New Roman" w:cs="Times New Roman"/>
              </w:rPr>
            </w:pPr>
            <w:r w:rsidRPr="00EC4380">
              <w:rPr>
                <w:rFonts w:ascii="Times New Roman" w:hAnsi="Times New Roman" w:cs="Times New Roman"/>
              </w:rPr>
              <w:t>Chandrayaan-3 Launched to make Ind</w:t>
            </w:r>
            <w:r w:rsidR="00B1671A" w:rsidRPr="00EC4380">
              <w:rPr>
                <w:rFonts w:ascii="Times New Roman" w:hAnsi="Times New Roman" w:cs="Times New Roman"/>
              </w:rPr>
              <w:t>ia’s future Brighter</w:t>
            </w:r>
          </w:p>
          <w:p w14:paraId="7E1C0666" w14:textId="2A8A6E02" w:rsidR="005F4830" w:rsidRPr="00EC4380" w:rsidRDefault="00000000" w:rsidP="00F66772">
            <w:pPr>
              <w:pStyle w:val="SmallArticleSubtitle"/>
              <w:rPr>
                <w:rFonts w:ascii="Times New Roman" w:hAnsi="Times New Roman" w:cs="Times New Roman"/>
              </w:rPr>
            </w:pPr>
            <w:sdt>
              <w:sdtPr>
                <w:rPr>
                  <w:rFonts w:ascii="Times New Roman" w:hAnsi="Times New Roman" w:cs="Times New Roman"/>
                </w:rPr>
                <w:id w:val="-817727221"/>
                <w:placeholder>
                  <w:docPart w:val="B98C9E98507446FB932FDA7C9CC7B2CA"/>
                </w:placeholder>
                <w:showingPlcHdr/>
                <w15:appearance w15:val="hidden"/>
              </w:sdtPr>
              <w:sdtContent>
                <w:r w:rsidR="005F4830" w:rsidRPr="00EC4380">
                  <w:rPr>
                    <w:rFonts w:ascii="Times New Roman" w:hAnsi="Times New Roman" w:cs="Times New Roman"/>
                  </w:rPr>
                  <w:t>The latest updates</w:t>
                </w:r>
              </w:sdtContent>
            </w:sdt>
            <w:r w:rsidR="005F4830" w:rsidRPr="00EC4380">
              <w:rPr>
                <w:rFonts w:ascii="Times New Roman" w:hAnsi="Times New Roman" w:cs="Times New Roman"/>
              </w:rPr>
              <w:t xml:space="preserve"> </w:t>
            </w:r>
          </w:p>
          <w:p w14:paraId="142E66A0" w14:textId="77777777" w:rsidR="005F4830" w:rsidRPr="00EC4380" w:rsidRDefault="005F4830" w:rsidP="00F66772">
            <w:pPr>
              <w:pStyle w:val="NoSpacing"/>
              <w:rPr>
                <w:rFonts w:ascii="Times New Roman" w:hAnsi="Times New Roman" w:cs="Times New Roman"/>
              </w:rPr>
            </w:pPr>
          </w:p>
          <w:sdt>
            <w:sdtPr>
              <w:id w:val="-1203937974"/>
              <w:placeholder>
                <w:docPart w:val="8FAE115259774941A9B2F1FDA7CBB177"/>
              </w:placeholder>
              <w15:appearance w15:val="hidden"/>
            </w:sdtPr>
            <w:sdtEndPr>
              <w:rPr>
                <w:rFonts w:eastAsiaTheme="minorHAnsi"/>
                <w:szCs w:val="22"/>
              </w:rPr>
            </w:sdtEndPr>
            <w:sdtContent>
              <w:p w14:paraId="7F69D222" w14:textId="5DCC00EF" w:rsidR="00EC4380" w:rsidRPr="00EC4380" w:rsidRDefault="00EC4380" w:rsidP="00EC4380">
                <w:pPr>
                  <w:pStyle w:val="NormalWeb"/>
                  <w:spacing w:before="0" w:beforeAutospacing="0" w:after="300" w:afterAutospacing="0" w:line="360" w:lineRule="atLeast"/>
                  <w:textAlignment w:val="baseline"/>
                  <w:rPr>
                    <w:color w:val="000000"/>
                  </w:rPr>
                </w:pPr>
                <w:r w:rsidRPr="00EC4380">
                  <w:rPr>
                    <w:color w:val="000000"/>
                  </w:rPr>
                  <w:t xml:space="preserve">The Indian Space Research </w:t>
                </w:r>
                <w:proofErr w:type="spellStart"/>
                <w:r w:rsidRPr="00EC4380">
                  <w:rPr>
                    <w:color w:val="000000"/>
                  </w:rPr>
                  <w:t>Organisation</w:t>
                </w:r>
                <w:proofErr w:type="spellEnd"/>
                <w:r w:rsidRPr="00EC4380">
                  <w:rPr>
                    <w:color w:val="000000"/>
                  </w:rPr>
                  <w:t xml:space="preserve"> (ISRO) on Tuesday successfully performed the third orbit-raising </w:t>
                </w:r>
                <w:proofErr w:type="spellStart"/>
                <w:r w:rsidRPr="00EC4380">
                  <w:rPr>
                    <w:color w:val="000000"/>
                  </w:rPr>
                  <w:t>manoeuvre</w:t>
                </w:r>
                <w:proofErr w:type="spellEnd"/>
                <w:r w:rsidRPr="00EC4380">
                  <w:rPr>
                    <w:color w:val="000000"/>
                  </w:rPr>
                  <w:t xml:space="preserve">      </w:t>
                </w:r>
                <w:proofErr w:type="gramStart"/>
                <w:r w:rsidRPr="00EC4380">
                  <w:rPr>
                    <w:color w:val="000000"/>
                  </w:rPr>
                  <w:t xml:space="preserve">  </w:t>
                </w:r>
                <w:r w:rsidRPr="00EC4380">
                  <w:rPr>
                    <w:color w:val="000000"/>
                  </w:rPr>
                  <w:t xml:space="preserve"> (</w:t>
                </w:r>
                <w:proofErr w:type="gramEnd"/>
                <w:r w:rsidRPr="00EC4380">
                  <w:rPr>
                    <w:color w:val="000000"/>
                  </w:rPr>
                  <w:t>Earth-bound perigee firing) of the Chandrayaan-3 spacecraft.</w:t>
                </w:r>
                <w:r w:rsidRPr="00EC4380">
                  <w:rPr>
                    <w:color w:val="000000"/>
                  </w:rPr>
                  <w:t xml:space="preserve"> </w:t>
                </w:r>
                <w:proofErr w:type="gramStart"/>
                <w:r w:rsidRPr="00EC4380">
                  <w:rPr>
                    <w:color w:val="000000"/>
                  </w:rPr>
                  <w:t>”The</w:t>
                </w:r>
                <w:proofErr w:type="gramEnd"/>
                <w:r w:rsidRPr="00EC4380">
                  <w:rPr>
                    <w:color w:val="000000"/>
                  </w:rPr>
                  <w:t xml:space="preserve"> third orbit-raising maneuver (Earth-bound perigee firing) is performed successfully from ISTRAC (ISRO Telemetry, Tracking and Command Network)/ISRO, Bengaluru,” it said.</w:t>
                </w:r>
              </w:p>
              <w:p w14:paraId="466070B1" w14:textId="5063344D" w:rsidR="00EC4380" w:rsidRDefault="00F9368A" w:rsidP="00EC4380">
                <w:pPr>
                  <w:rPr>
                    <w:rFonts w:ascii="Times New Roman" w:hAnsi="Times New Roman" w:cs="Times New Roman"/>
                    <w:color w:val="000000"/>
                  </w:rPr>
                </w:pPr>
                <w:r>
                  <w:rPr>
                    <w:noProof/>
                  </w:rPr>
                  <w:drawing>
                    <wp:anchor distT="0" distB="0" distL="114300" distR="114300" simplePos="0" relativeHeight="251658240" behindDoc="0" locked="0" layoutInCell="1" allowOverlap="1" wp14:anchorId="32E9E58B" wp14:editId="1BB963BD">
                      <wp:simplePos x="0" y="0"/>
                      <wp:positionH relativeFrom="column">
                        <wp:posOffset>0</wp:posOffset>
                      </wp:positionH>
                      <wp:positionV relativeFrom="paragraph">
                        <wp:posOffset>923290</wp:posOffset>
                      </wp:positionV>
                      <wp:extent cx="2621280" cy="2743200"/>
                      <wp:effectExtent l="0" t="0" r="7620" b="0"/>
                      <wp:wrapTopAndBottom/>
                      <wp:docPr id="1454553058" name="Picture 2" descr="Chandrayaan-3 Updates: How is Chandrayaan-3 now after launching, 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drayaan-3 Updates: How is Chandrayaan-3 now after launching, know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093FDD0" w14:textId="75BC8F24" w:rsidR="00722A61" w:rsidRPr="00722A61" w:rsidRDefault="00722A61" w:rsidP="00722A61">
            <w:pPr>
              <w:rPr>
                <w:rFonts w:ascii="Times New Roman" w:hAnsi="Times New Roman" w:cs="Times New Roman"/>
              </w:rPr>
            </w:pPr>
          </w:p>
          <w:p w14:paraId="5DD81FCF" w14:textId="4C9C7233" w:rsidR="00722A61" w:rsidRPr="00722A61" w:rsidRDefault="00722A61" w:rsidP="00722A61">
            <w:pPr>
              <w:rPr>
                <w:rFonts w:ascii="Times New Roman" w:hAnsi="Times New Roman" w:cs="Times New Roman"/>
              </w:rPr>
            </w:pPr>
          </w:p>
          <w:p w14:paraId="5F6BC01C" w14:textId="08DA5899" w:rsidR="00722A61" w:rsidRPr="00722A61" w:rsidRDefault="00722A61" w:rsidP="00722A61">
            <w:pPr>
              <w:rPr>
                <w:rFonts w:ascii="Times New Roman" w:hAnsi="Times New Roman" w:cs="Times New Roman"/>
              </w:rPr>
            </w:pPr>
            <w:r w:rsidRPr="00722A61">
              <w:rPr>
                <w:rFonts w:ascii="Times New Roman" w:hAnsi="Times New Roman" w:cs="Times New Roman"/>
                <w:noProof/>
              </w:rPr>
              <mc:AlternateContent>
                <mc:Choice Requires="wpg">
                  <w:drawing>
                    <wp:anchor distT="45720" distB="45720" distL="182880" distR="182880" simplePos="0" relativeHeight="251661312" behindDoc="0" locked="0" layoutInCell="1" allowOverlap="1" wp14:anchorId="77A2DF78" wp14:editId="5B4C870A">
                      <wp:simplePos x="0" y="0"/>
                      <wp:positionH relativeFrom="margin">
                        <wp:posOffset>-423</wp:posOffset>
                      </wp:positionH>
                      <wp:positionV relativeFrom="margin">
                        <wp:posOffset>7581900</wp:posOffset>
                      </wp:positionV>
                      <wp:extent cx="3566160" cy="4473583"/>
                      <wp:effectExtent l="0" t="0" r="0" b="3175"/>
                      <wp:wrapSquare wrapText="bothSides"/>
                      <wp:docPr id="198" name="Group 64"/>
                      <wp:cNvGraphicFramePr/>
                      <a:graphic xmlns:a="http://schemas.openxmlformats.org/drawingml/2006/main">
                        <a:graphicData uri="http://schemas.microsoft.com/office/word/2010/wordprocessingGroup">
                          <wpg:wgp>
                            <wpg:cNvGrpSpPr/>
                            <wpg:grpSpPr>
                              <a:xfrm>
                                <a:off x="0" y="0"/>
                                <a:ext cx="3566160" cy="4473583"/>
                                <a:chOff x="0" y="0"/>
                                <a:chExt cx="3567448" cy="4472701"/>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F74FA" w14:textId="77777777" w:rsidR="00722A61" w:rsidRPr="00722A61" w:rsidRDefault="00722A61">
                                    <w:pPr>
                                      <w:jc w:val="center"/>
                                      <w:rPr>
                                        <w:rFonts w:asciiTheme="majorHAnsi" w:eastAsiaTheme="majorEastAsia" w:hAnsiTheme="majorHAnsi" w:cstheme="majorBidi"/>
                                        <w:color w:val="E7E6E6" w:themeColor="background2"/>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9"/>
                                  <a:ext cx="3567448" cy="4220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E4E882" w14:textId="4FF62611" w:rsidR="00722A61" w:rsidRPr="002263C2" w:rsidRDefault="00722A61" w:rsidP="00722A61">
                                    <w:pPr>
                                      <w:pStyle w:val="NormalWeb"/>
                                      <w:spacing w:before="0" w:beforeAutospacing="0" w:after="0" w:afterAutospacing="0"/>
                                      <w:rPr>
                                        <w:color w:val="000000"/>
                                        <w:sz w:val="27"/>
                                        <w:szCs w:val="27"/>
                                      </w:rPr>
                                    </w:pPr>
                                    <w:r w:rsidRPr="002263C2">
                                      <w:rPr>
                                        <w:color w:val="000000"/>
                                        <w:sz w:val="27"/>
                                        <w:szCs w:val="27"/>
                                      </w:rPr>
                                      <w:t xml:space="preserve">The Chandrayaan-3 mission by the Indian Space Research </w:t>
                                    </w:r>
                                    <w:proofErr w:type="spellStart"/>
                                    <w:r w:rsidRPr="002263C2">
                                      <w:rPr>
                                        <w:color w:val="000000"/>
                                        <w:sz w:val="27"/>
                                        <w:szCs w:val="27"/>
                                      </w:rPr>
                                      <w:t>Organisation</w:t>
                                    </w:r>
                                    <w:proofErr w:type="spellEnd"/>
                                    <w:r w:rsidRPr="002263C2">
                                      <w:rPr>
                                        <w:color w:val="000000"/>
                                        <w:sz w:val="27"/>
                                        <w:szCs w:val="27"/>
                                      </w:rPr>
                                      <w:t xml:space="preserve"> (ISRO) took off from the Satish Dhawan Space Centre in </w:t>
                                    </w:r>
                                    <w:proofErr w:type="spellStart"/>
                                    <w:r w:rsidRPr="002263C2">
                                      <w:rPr>
                                        <w:color w:val="000000"/>
                                        <w:sz w:val="27"/>
                                        <w:szCs w:val="27"/>
                                      </w:rPr>
                                      <w:t>Sriharikota</w:t>
                                    </w:r>
                                    <w:proofErr w:type="spellEnd"/>
                                    <w:r w:rsidRPr="002263C2">
                                      <w:rPr>
                                        <w:color w:val="000000"/>
                                        <w:sz w:val="27"/>
                                        <w:szCs w:val="27"/>
                                      </w:rPr>
                                      <w:t>, Andhra Pradesh, at 2.35 PM IST on Friday, July 14.</w:t>
                                    </w:r>
                                  </w:p>
                                  <w:p w14:paraId="7CB884C9" w14:textId="77777777" w:rsidR="00722A61" w:rsidRPr="002263C2" w:rsidRDefault="00722A61" w:rsidP="00722A61">
                                    <w:pPr>
                                      <w:pStyle w:val="NormalWeb"/>
                                      <w:spacing w:before="0" w:beforeAutospacing="0" w:after="0" w:afterAutospacing="0"/>
                                      <w:rPr>
                                        <w:color w:val="000000"/>
                                        <w:sz w:val="27"/>
                                        <w:szCs w:val="27"/>
                                      </w:rPr>
                                    </w:pPr>
                                    <w:r w:rsidRPr="002263C2">
                                      <w:rPr>
                                        <w:color w:val="000000"/>
                                        <w:sz w:val="27"/>
                                        <w:szCs w:val="27"/>
                                      </w:rPr>
                                      <w:t> </w:t>
                                    </w:r>
                                  </w:p>
                                  <w:p w14:paraId="2554D7D0" w14:textId="77777777" w:rsidR="00C37184" w:rsidRDefault="00722A61" w:rsidP="00C37184">
                                    <w:pPr>
                                      <w:pStyle w:val="NormalWeb"/>
                                      <w:spacing w:before="0" w:beforeAutospacing="0" w:after="0" w:afterAutospacing="0"/>
                                      <w:rPr>
                                        <w:color w:val="000000"/>
                                        <w:sz w:val="27"/>
                                        <w:szCs w:val="27"/>
                                      </w:rPr>
                                    </w:pPr>
                                    <w:r w:rsidRPr="002263C2">
                                      <w:rPr>
                                        <w:color w:val="000000"/>
                                        <w:sz w:val="27"/>
                                        <w:szCs w:val="27"/>
                                      </w:rPr>
                                      <w:t>'Fat boy' LVM3-M4 rocket is carrying Chandrayaan-3 as part of the country's ambitious moon mission. Chandrayaan-3 mission consists of an indigenous propulsion module, lander module and a rover with an objective of developing and demonstrating new technologies required for inter-planetary missions.</w:t>
                                    </w:r>
                                  </w:p>
                                  <w:p w14:paraId="5BB49DAB" w14:textId="77777777" w:rsidR="00C37184" w:rsidRDefault="00C37184" w:rsidP="00C37184">
                                    <w:pPr>
                                      <w:pStyle w:val="NormalWeb"/>
                                      <w:spacing w:before="0" w:beforeAutospacing="0" w:after="0" w:afterAutospacing="0"/>
                                      <w:rPr>
                                        <w:color w:val="000000"/>
                                        <w:sz w:val="27"/>
                                        <w:szCs w:val="27"/>
                                      </w:rPr>
                                    </w:pPr>
                                  </w:p>
                                  <w:p w14:paraId="73973EE8" w14:textId="42E80FD8" w:rsidR="00C37184" w:rsidRPr="00C37184" w:rsidRDefault="00722A61" w:rsidP="00C37184">
                                    <w:pPr>
                                      <w:pStyle w:val="NormalWeb"/>
                                      <w:spacing w:before="0" w:beforeAutospacing="0" w:after="0" w:afterAutospacing="0"/>
                                      <w:rPr>
                                        <w:color w:val="000000"/>
                                        <w:sz w:val="28"/>
                                        <w:szCs w:val="28"/>
                                      </w:rPr>
                                    </w:pPr>
                                    <w:r w:rsidRPr="00C37184">
                                      <w:rPr>
                                        <w:color w:val="000000"/>
                                        <w:sz w:val="28"/>
                                        <w:szCs w:val="28"/>
                                      </w:rPr>
                                      <w:t> </w:t>
                                    </w:r>
                                    <w:r w:rsidR="00C37184" w:rsidRPr="00C37184">
                                      <w:rPr>
                                        <w:color w:val="1E1E1E"/>
                                        <w:sz w:val="28"/>
                                        <w:szCs w:val="28"/>
                                        <w:lang w:val="en-IN" w:eastAsia="en-IN"/>
                                      </w:rPr>
                                      <w:t>The LVM-3, the country's heavy rocket, nicknamed 'Bahubali' carried the 3.8-tonne Chandrayaan-3 spacecraft and put the moon spacecraft into orbit on Friday afternoon.</w:t>
                                    </w:r>
                                  </w:p>
                                  <w:p w14:paraId="024E67CD" w14:textId="0C55320F" w:rsidR="00722A61" w:rsidRPr="00C37184" w:rsidRDefault="00722A61" w:rsidP="00722A61">
                                    <w:pPr>
                                      <w:pStyle w:val="NormalWeb"/>
                                      <w:spacing w:before="0" w:beforeAutospacing="0" w:after="0" w:afterAutospacing="0"/>
                                      <w:rPr>
                                        <w:color w:val="000000"/>
                                        <w:sz w:val="28"/>
                                        <w:szCs w:val="28"/>
                                      </w:rPr>
                                    </w:pPr>
                                  </w:p>
                                  <w:p w14:paraId="70D8882D" w14:textId="1E76D5D6" w:rsidR="00722A61" w:rsidRDefault="00722A61">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7A2DF78" id="Group 64" o:spid="_x0000_s1026" style="position:absolute;margin-left:-.05pt;margin-top:597pt;width:280.8pt;height:352.25pt;z-index:251661312;mso-wrap-distance-left:14.4pt;mso-wrap-distance-top:3.6pt;mso-wrap-distance-right:14.4pt;mso-wrap-distance-bottom:3.6pt;mso-position-horizontal-relative:margin;mso-position-vertical-relative:margin;mso-width-relative:margin;mso-height-relative:margin" coordsize="35674,44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174F74FA" w14:textId="77777777" w:rsidR="00722A61" w:rsidRPr="00722A61" w:rsidRDefault="00722A61">
                              <w:pPr>
                                <w:jc w:val="center"/>
                                <w:rPr>
                                  <w:rFonts w:asciiTheme="majorHAnsi" w:eastAsiaTheme="majorEastAsia" w:hAnsiTheme="majorHAnsi" w:cstheme="majorBidi"/>
                                  <w:color w:val="E7E6E6" w:themeColor="background2"/>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4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24E4E882" w14:textId="4FF62611" w:rsidR="00722A61" w:rsidRPr="002263C2" w:rsidRDefault="00722A61" w:rsidP="00722A61">
                              <w:pPr>
                                <w:pStyle w:val="NormalWeb"/>
                                <w:spacing w:before="0" w:beforeAutospacing="0" w:after="0" w:afterAutospacing="0"/>
                                <w:rPr>
                                  <w:color w:val="000000"/>
                                  <w:sz w:val="27"/>
                                  <w:szCs w:val="27"/>
                                </w:rPr>
                              </w:pPr>
                              <w:r w:rsidRPr="002263C2">
                                <w:rPr>
                                  <w:color w:val="000000"/>
                                  <w:sz w:val="27"/>
                                  <w:szCs w:val="27"/>
                                </w:rPr>
                                <w:t xml:space="preserve">The Chandrayaan-3 mission by the Indian Space Research </w:t>
                              </w:r>
                              <w:proofErr w:type="spellStart"/>
                              <w:r w:rsidRPr="002263C2">
                                <w:rPr>
                                  <w:color w:val="000000"/>
                                  <w:sz w:val="27"/>
                                  <w:szCs w:val="27"/>
                                </w:rPr>
                                <w:t>Organisation</w:t>
                              </w:r>
                              <w:proofErr w:type="spellEnd"/>
                              <w:r w:rsidRPr="002263C2">
                                <w:rPr>
                                  <w:color w:val="000000"/>
                                  <w:sz w:val="27"/>
                                  <w:szCs w:val="27"/>
                                </w:rPr>
                                <w:t xml:space="preserve"> (ISRO) took off from the Satish Dhawan Space Centre in </w:t>
                              </w:r>
                              <w:proofErr w:type="spellStart"/>
                              <w:r w:rsidRPr="002263C2">
                                <w:rPr>
                                  <w:color w:val="000000"/>
                                  <w:sz w:val="27"/>
                                  <w:szCs w:val="27"/>
                                </w:rPr>
                                <w:t>Sriharikota</w:t>
                              </w:r>
                              <w:proofErr w:type="spellEnd"/>
                              <w:r w:rsidRPr="002263C2">
                                <w:rPr>
                                  <w:color w:val="000000"/>
                                  <w:sz w:val="27"/>
                                  <w:szCs w:val="27"/>
                                </w:rPr>
                                <w:t>, Andhra Pradesh, at 2.35 PM IST on Friday, July 14.</w:t>
                              </w:r>
                            </w:p>
                            <w:p w14:paraId="7CB884C9" w14:textId="77777777" w:rsidR="00722A61" w:rsidRPr="002263C2" w:rsidRDefault="00722A61" w:rsidP="00722A61">
                              <w:pPr>
                                <w:pStyle w:val="NormalWeb"/>
                                <w:spacing w:before="0" w:beforeAutospacing="0" w:after="0" w:afterAutospacing="0"/>
                                <w:rPr>
                                  <w:color w:val="000000"/>
                                  <w:sz w:val="27"/>
                                  <w:szCs w:val="27"/>
                                </w:rPr>
                              </w:pPr>
                              <w:r w:rsidRPr="002263C2">
                                <w:rPr>
                                  <w:color w:val="000000"/>
                                  <w:sz w:val="27"/>
                                  <w:szCs w:val="27"/>
                                </w:rPr>
                                <w:t> </w:t>
                              </w:r>
                            </w:p>
                            <w:p w14:paraId="2554D7D0" w14:textId="77777777" w:rsidR="00C37184" w:rsidRDefault="00722A61" w:rsidP="00C37184">
                              <w:pPr>
                                <w:pStyle w:val="NormalWeb"/>
                                <w:spacing w:before="0" w:beforeAutospacing="0" w:after="0" w:afterAutospacing="0"/>
                                <w:rPr>
                                  <w:color w:val="000000"/>
                                  <w:sz w:val="27"/>
                                  <w:szCs w:val="27"/>
                                </w:rPr>
                              </w:pPr>
                              <w:r w:rsidRPr="002263C2">
                                <w:rPr>
                                  <w:color w:val="000000"/>
                                  <w:sz w:val="27"/>
                                  <w:szCs w:val="27"/>
                                </w:rPr>
                                <w:t>'Fat boy' LVM3-M4 rocket is carrying Chandrayaan-3 as part of the country's ambitious moon mission. Chandrayaan-3 mission consists of an indigenous propulsion module, lander module and a rover with an objective of developing and demonstrating new technologies required for inter-planetary missions.</w:t>
                              </w:r>
                            </w:p>
                            <w:p w14:paraId="5BB49DAB" w14:textId="77777777" w:rsidR="00C37184" w:rsidRDefault="00C37184" w:rsidP="00C37184">
                              <w:pPr>
                                <w:pStyle w:val="NormalWeb"/>
                                <w:spacing w:before="0" w:beforeAutospacing="0" w:after="0" w:afterAutospacing="0"/>
                                <w:rPr>
                                  <w:color w:val="000000"/>
                                  <w:sz w:val="27"/>
                                  <w:szCs w:val="27"/>
                                </w:rPr>
                              </w:pPr>
                            </w:p>
                            <w:p w14:paraId="73973EE8" w14:textId="42E80FD8" w:rsidR="00C37184" w:rsidRPr="00C37184" w:rsidRDefault="00722A61" w:rsidP="00C37184">
                              <w:pPr>
                                <w:pStyle w:val="NormalWeb"/>
                                <w:spacing w:before="0" w:beforeAutospacing="0" w:after="0" w:afterAutospacing="0"/>
                                <w:rPr>
                                  <w:color w:val="000000"/>
                                  <w:sz w:val="28"/>
                                  <w:szCs w:val="28"/>
                                </w:rPr>
                              </w:pPr>
                              <w:r w:rsidRPr="00C37184">
                                <w:rPr>
                                  <w:color w:val="000000"/>
                                  <w:sz w:val="28"/>
                                  <w:szCs w:val="28"/>
                                </w:rPr>
                                <w:t> </w:t>
                              </w:r>
                              <w:r w:rsidR="00C37184" w:rsidRPr="00C37184">
                                <w:rPr>
                                  <w:color w:val="1E1E1E"/>
                                  <w:sz w:val="28"/>
                                  <w:szCs w:val="28"/>
                                  <w:lang w:val="en-IN" w:eastAsia="en-IN"/>
                                </w:rPr>
                                <w:t>The LVM-3, the country's heavy rocket, nicknamed 'Bahubali' carried the 3.8-tonne Chandrayaan-3 spacecraft and put the moon spacecraft into orbit on Friday afternoon.</w:t>
                              </w:r>
                            </w:p>
                            <w:p w14:paraId="024E67CD" w14:textId="0C55320F" w:rsidR="00722A61" w:rsidRPr="00C37184" w:rsidRDefault="00722A61" w:rsidP="00722A61">
                              <w:pPr>
                                <w:pStyle w:val="NormalWeb"/>
                                <w:spacing w:before="0" w:beforeAutospacing="0" w:after="0" w:afterAutospacing="0"/>
                                <w:rPr>
                                  <w:color w:val="000000"/>
                                  <w:sz w:val="28"/>
                                  <w:szCs w:val="28"/>
                                </w:rPr>
                              </w:pPr>
                            </w:p>
                            <w:p w14:paraId="70D8882D" w14:textId="1E76D5D6" w:rsidR="00722A61" w:rsidRDefault="00722A61">
                              <w:pPr>
                                <w:rPr>
                                  <w:caps/>
                                  <w:color w:val="4472C4" w:themeColor="accent1"/>
                                  <w:sz w:val="26"/>
                                  <w:szCs w:val="26"/>
                                </w:rPr>
                              </w:pPr>
                            </w:p>
                          </w:txbxContent>
                        </v:textbox>
                      </v:shape>
                      <w10:wrap type="square" anchorx="margin" anchory="margin"/>
                    </v:group>
                  </w:pict>
                </mc:Fallback>
              </mc:AlternateContent>
            </w:r>
          </w:p>
          <w:p w14:paraId="31015985" w14:textId="27CB104D" w:rsidR="00722A61" w:rsidRPr="00722A61" w:rsidRDefault="00722A61" w:rsidP="00722A61">
            <w:pPr>
              <w:rPr>
                <w:rFonts w:ascii="Times New Roman" w:hAnsi="Times New Roman" w:cs="Times New Roman"/>
              </w:rPr>
            </w:pPr>
          </w:p>
          <w:p w14:paraId="33471B04" w14:textId="42BB385D" w:rsidR="00722A61" w:rsidRPr="00722A61" w:rsidRDefault="00722A61" w:rsidP="00722A61">
            <w:pPr>
              <w:rPr>
                <w:rFonts w:ascii="Times New Roman" w:hAnsi="Times New Roman" w:cs="Times New Roman"/>
              </w:rPr>
            </w:pPr>
          </w:p>
          <w:p w14:paraId="4523B6E7" w14:textId="23FA4573" w:rsidR="00722A61" w:rsidRPr="00722A61" w:rsidRDefault="00722A61" w:rsidP="00722A61">
            <w:pPr>
              <w:rPr>
                <w:rFonts w:ascii="Times New Roman" w:hAnsi="Times New Roman" w:cs="Times New Roman"/>
              </w:rPr>
            </w:pPr>
          </w:p>
          <w:p w14:paraId="51E4AA8B" w14:textId="77777777" w:rsidR="00722A61" w:rsidRPr="00722A61" w:rsidRDefault="00722A61" w:rsidP="00722A61">
            <w:pPr>
              <w:rPr>
                <w:rFonts w:ascii="Times New Roman" w:hAnsi="Times New Roman" w:cs="Times New Roman"/>
              </w:rPr>
            </w:pPr>
          </w:p>
          <w:p w14:paraId="69BCAA58" w14:textId="77777777" w:rsidR="00722A61" w:rsidRPr="00722A61" w:rsidRDefault="00722A61" w:rsidP="00722A61">
            <w:pPr>
              <w:rPr>
                <w:rFonts w:ascii="Times New Roman" w:hAnsi="Times New Roman" w:cs="Times New Roman"/>
              </w:rPr>
            </w:pPr>
          </w:p>
          <w:p w14:paraId="787A74C3" w14:textId="44B27BEA" w:rsidR="00722A61" w:rsidRPr="00722A61" w:rsidRDefault="00722A61" w:rsidP="00722A61">
            <w:pPr>
              <w:rPr>
                <w:rFonts w:ascii="Times New Roman" w:hAnsi="Times New Roman" w:cs="Times New Roman"/>
              </w:rPr>
            </w:pPr>
          </w:p>
          <w:p w14:paraId="46B322A0" w14:textId="77777777" w:rsidR="00722A61" w:rsidRPr="00722A61" w:rsidRDefault="00722A61" w:rsidP="00722A61">
            <w:pPr>
              <w:rPr>
                <w:rFonts w:ascii="Times New Roman" w:hAnsi="Times New Roman" w:cs="Times New Roman"/>
              </w:rPr>
            </w:pPr>
          </w:p>
          <w:p w14:paraId="1172F996" w14:textId="77777777" w:rsidR="00722A61" w:rsidRPr="00722A61" w:rsidRDefault="00722A61" w:rsidP="00722A61">
            <w:pPr>
              <w:rPr>
                <w:rFonts w:ascii="Times New Roman" w:hAnsi="Times New Roman" w:cs="Times New Roman"/>
              </w:rPr>
            </w:pPr>
          </w:p>
          <w:p w14:paraId="09FE8A13" w14:textId="77777777" w:rsidR="00722A61" w:rsidRPr="00722A61" w:rsidRDefault="00722A61" w:rsidP="00722A61">
            <w:pPr>
              <w:rPr>
                <w:rFonts w:ascii="Times New Roman" w:hAnsi="Times New Roman" w:cs="Times New Roman"/>
              </w:rPr>
            </w:pPr>
          </w:p>
          <w:p w14:paraId="7EF9AE0C" w14:textId="77777777" w:rsidR="00722A61" w:rsidRPr="00722A61" w:rsidRDefault="00722A61" w:rsidP="00722A61">
            <w:pPr>
              <w:rPr>
                <w:rFonts w:ascii="Times New Roman" w:hAnsi="Times New Roman" w:cs="Times New Roman"/>
              </w:rPr>
            </w:pPr>
          </w:p>
        </w:tc>
        <w:tc>
          <w:tcPr>
            <w:tcW w:w="788" w:type="dxa"/>
            <w:tcBorders>
              <w:top w:val="nil"/>
              <w:left w:val="nil"/>
              <w:bottom w:val="nil"/>
              <w:right w:val="nil"/>
            </w:tcBorders>
            <w:vAlign w:val="center"/>
          </w:tcPr>
          <w:p w14:paraId="4B96F2D4" w14:textId="77777777" w:rsidR="005F4830" w:rsidRPr="00EC4380" w:rsidRDefault="005F4830" w:rsidP="00457BCB">
            <w:pPr>
              <w:jc w:val="center"/>
              <w:rPr>
                <w:rFonts w:ascii="Times New Roman" w:hAnsi="Times New Roman" w:cs="Times New Roman"/>
                <w:color w:val="000000" w:themeColor="text1"/>
              </w:rPr>
            </w:pPr>
          </w:p>
        </w:tc>
        <w:tc>
          <w:tcPr>
            <w:tcW w:w="9497" w:type="dxa"/>
            <w:gridSpan w:val="4"/>
            <w:tcBorders>
              <w:top w:val="nil"/>
              <w:left w:val="nil"/>
              <w:bottom w:val="nil"/>
              <w:right w:val="nil"/>
            </w:tcBorders>
          </w:tcPr>
          <w:p w14:paraId="78EE7B37" w14:textId="56207FE5" w:rsidR="005F4830" w:rsidRPr="00EC4380" w:rsidRDefault="00EC4380" w:rsidP="005F4830">
            <w:pPr>
              <w:pStyle w:val="NoSpacing"/>
              <w:rPr>
                <w:rFonts w:ascii="Times New Roman" w:hAnsi="Times New Roman" w:cs="Times New Roman"/>
                <w:color w:val="000000" w:themeColor="text1"/>
                <w:sz w:val="36"/>
                <w:szCs w:val="36"/>
              </w:rPr>
            </w:pPr>
            <w:r>
              <w:rPr>
                <w:noProof/>
              </w:rPr>
              <w:drawing>
                <wp:inline distT="0" distB="0" distL="0" distR="0" wp14:anchorId="2A48AFEA" wp14:editId="3E441D30">
                  <wp:extent cx="5196205" cy="2948940"/>
                  <wp:effectExtent l="0" t="0" r="4445" b="3810"/>
                  <wp:docPr id="796356680" name="Picture 1" descr="Chandrayaan-3: ISRO successfully performs third orbit-raising maneuver of space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drayaan-3: ISRO successfully performs third orbit-raising maneuver of spacecraf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205" cy="2948940"/>
                          </a:xfrm>
                          <a:prstGeom prst="rect">
                            <a:avLst/>
                          </a:prstGeom>
                          <a:noFill/>
                          <a:ln>
                            <a:noFill/>
                          </a:ln>
                        </pic:spPr>
                      </pic:pic>
                    </a:graphicData>
                  </a:graphic>
                </wp:inline>
              </w:drawing>
            </w:r>
          </w:p>
        </w:tc>
      </w:tr>
      <w:tr w:rsidR="00EC4380" w:rsidRPr="007212EC" w14:paraId="141E54AC" w14:textId="77777777" w:rsidTr="008A73D7">
        <w:trPr>
          <w:trHeight w:val="728"/>
        </w:trPr>
        <w:tc>
          <w:tcPr>
            <w:tcW w:w="4600" w:type="dxa"/>
            <w:gridSpan w:val="2"/>
            <w:vMerge/>
            <w:tcBorders>
              <w:top w:val="nil"/>
              <w:left w:val="nil"/>
              <w:bottom w:val="nil"/>
              <w:right w:val="nil"/>
            </w:tcBorders>
          </w:tcPr>
          <w:p w14:paraId="607D67B9" w14:textId="77777777" w:rsidR="00EC4380" w:rsidRPr="007212EC" w:rsidRDefault="00EC4380" w:rsidP="005F4830">
            <w:pPr>
              <w:pStyle w:val="PhotoCaption"/>
              <w:rPr>
                <w:color w:val="000000" w:themeColor="text1"/>
              </w:rPr>
            </w:pPr>
          </w:p>
        </w:tc>
        <w:tc>
          <w:tcPr>
            <w:tcW w:w="788" w:type="dxa"/>
            <w:vMerge w:val="restart"/>
            <w:tcBorders>
              <w:left w:val="nil"/>
              <w:right w:val="nil"/>
            </w:tcBorders>
            <w:vAlign w:val="center"/>
          </w:tcPr>
          <w:p w14:paraId="76CD742F" w14:textId="77777777" w:rsidR="00EC4380" w:rsidRPr="00F9368A" w:rsidRDefault="00EC4380" w:rsidP="00457BCB">
            <w:pPr>
              <w:jc w:val="center"/>
              <w:rPr>
                <w:rFonts w:ascii="Times New Roman" w:hAnsi="Times New Roman" w:cs="Times New Roman"/>
                <w:color w:val="000000" w:themeColor="text1"/>
              </w:rPr>
            </w:pPr>
          </w:p>
          <w:p w14:paraId="4600FB0D" w14:textId="22B854D9" w:rsidR="00EC4380" w:rsidRPr="00F9368A" w:rsidRDefault="00EC4380" w:rsidP="00457BCB">
            <w:pPr>
              <w:jc w:val="center"/>
              <w:rPr>
                <w:rFonts w:ascii="Times New Roman" w:hAnsi="Times New Roman" w:cs="Times New Roman"/>
                <w:color w:val="000000" w:themeColor="text1"/>
              </w:rPr>
            </w:pPr>
          </w:p>
        </w:tc>
        <w:tc>
          <w:tcPr>
            <w:tcW w:w="9497" w:type="dxa"/>
            <w:gridSpan w:val="4"/>
            <w:tcBorders>
              <w:top w:val="nil"/>
              <w:left w:val="nil"/>
              <w:bottom w:val="nil"/>
              <w:right w:val="nil"/>
            </w:tcBorders>
            <w:vAlign w:val="center"/>
          </w:tcPr>
          <w:p w14:paraId="3A3B3033" w14:textId="3681F375" w:rsidR="00EC4380" w:rsidRPr="00F9368A" w:rsidRDefault="00EC4380" w:rsidP="005F4830">
            <w:pPr>
              <w:pStyle w:val="NoSpacing"/>
              <w:rPr>
                <w:rFonts w:ascii="Times New Roman" w:hAnsi="Times New Roman" w:cs="Times New Roman"/>
              </w:rPr>
            </w:pPr>
          </w:p>
          <w:p w14:paraId="0BB4F689" w14:textId="499E635A" w:rsidR="00EC4380" w:rsidRPr="00F9368A" w:rsidRDefault="00EC4380" w:rsidP="00727546">
            <w:pPr>
              <w:pStyle w:val="LargeAuthorName"/>
              <w:rPr>
                <w:rFonts w:ascii="Times New Roman" w:hAnsi="Times New Roman" w:cs="Times New Roman"/>
              </w:rPr>
            </w:pPr>
            <w:sdt>
              <w:sdtPr>
                <w:rPr>
                  <w:rFonts w:ascii="Times New Roman" w:hAnsi="Times New Roman" w:cs="Times New Roman"/>
                </w:rPr>
                <w:id w:val="-1547446451"/>
                <w:placeholder>
                  <w:docPart w:val="B646A7B1DFBD435C8AC09116A6A1FC6D"/>
                </w:placeholder>
                <w15:appearance w15:val="hidden"/>
              </w:sdtPr>
              <w:sdtContent>
                <w:r w:rsidRPr="00F9368A">
                  <w:rPr>
                    <w:rFonts w:ascii="Times New Roman" w:hAnsi="Times New Roman" w:cs="Times New Roman"/>
                  </w:rPr>
                  <w:t>Sumit Tiwari</w:t>
                </w:r>
              </w:sdtContent>
            </w:sdt>
            <w:r w:rsidRPr="00F9368A">
              <w:rPr>
                <w:rFonts w:ascii="Times New Roman" w:hAnsi="Times New Roman" w:cs="Times New Roman"/>
              </w:rPr>
              <w:t xml:space="preserve"> </w:t>
            </w:r>
          </w:p>
          <w:p w14:paraId="3862AFB9" w14:textId="4B82E6BB" w:rsidR="00EC4380" w:rsidRPr="00F9368A" w:rsidRDefault="00EC4380" w:rsidP="00727546">
            <w:pPr>
              <w:pStyle w:val="NoSpacing"/>
              <w:rPr>
                <w:rFonts w:ascii="Times New Roman" w:hAnsi="Times New Roman" w:cs="Times New Roman"/>
              </w:rPr>
            </w:pPr>
          </w:p>
          <w:p w14:paraId="3CFC30C3" w14:textId="1B581574" w:rsidR="00EC4380" w:rsidRPr="00F9368A" w:rsidRDefault="00EC4380" w:rsidP="006A5233">
            <w:pPr>
              <w:pStyle w:val="LargeArticleTitle"/>
              <w:rPr>
                <w:rFonts w:ascii="Times New Roman" w:hAnsi="Times New Roman" w:cs="Times New Roman"/>
              </w:rPr>
            </w:pPr>
            <w:sdt>
              <w:sdtPr>
                <w:rPr>
                  <w:rFonts w:ascii="Times New Roman" w:hAnsi="Times New Roman" w:cs="Times New Roman"/>
                </w:rPr>
                <w:id w:val="108635781"/>
                <w:placeholder>
                  <w:docPart w:val="5999F33935D04CCAB86525BDA65DB199"/>
                </w:placeholder>
                <w15:appearance w15:val="hidden"/>
              </w:sdtPr>
              <w:sdtContent>
                <w:r w:rsidRPr="00F9368A">
                  <w:rPr>
                    <w:rFonts w:ascii="Times New Roman" w:hAnsi="Times New Roman" w:cs="Times New Roman"/>
                  </w:rPr>
                  <w:t>ISRO Replies for Public</w:t>
                </w:r>
              </w:sdtContent>
            </w:sdt>
            <w:r w:rsidRPr="00F9368A">
              <w:rPr>
                <w:rFonts w:ascii="Times New Roman" w:hAnsi="Times New Roman" w:cs="Times New Roman"/>
              </w:rPr>
              <w:t xml:space="preserve"> </w:t>
            </w:r>
          </w:p>
          <w:p w14:paraId="2EABE935" w14:textId="7EA356D0" w:rsidR="00EC4380" w:rsidRPr="00F9368A" w:rsidRDefault="00EC4380" w:rsidP="00F963ED">
            <w:pPr>
              <w:pStyle w:val="PhotoCaption"/>
              <w:rPr>
                <w:rFonts w:ascii="Times New Roman" w:hAnsi="Times New Roman" w:cs="Times New Roman"/>
              </w:rPr>
            </w:pPr>
            <w:sdt>
              <w:sdtPr>
                <w:rPr>
                  <w:rFonts w:ascii="Times New Roman" w:hAnsi="Times New Roman" w:cs="Times New Roman"/>
                </w:rPr>
                <w:id w:val="-1437202190"/>
                <w:placeholder>
                  <w:docPart w:val="11AD148612DA4A1785AB3C3E793E2708"/>
                </w:placeholder>
                <w:showingPlcHdr/>
                <w15:appearance w15:val="hidden"/>
              </w:sdtPr>
              <w:sdtContent>
                <w:r w:rsidRPr="00F9368A">
                  <w:rPr>
                    <w:rFonts w:ascii="Times New Roman" w:hAnsi="Times New Roman" w:cs="Times New Roman"/>
                  </w:rPr>
                  <w:t>Daily news updates and opinions</w:t>
                </w:r>
              </w:sdtContent>
            </w:sdt>
            <w:r w:rsidRPr="00F9368A">
              <w:rPr>
                <w:rFonts w:ascii="Times New Roman" w:hAnsi="Times New Roman" w:cs="Times New Roman"/>
              </w:rPr>
              <w:t xml:space="preserve"> </w:t>
            </w:r>
          </w:p>
        </w:tc>
      </w:tr>
      <w:tr w:rsidR="00EC4380" w:rsidRPr="007212EC" w14:paraId="4F4AF983" w14:textId="77777777" w:rsidTr="008A73D7">
        <w:trPr>
          <w:trHeight w:val="1709"/>
        </w:trPr>
        <w:tc>
          <w:tcPr>
            <w:tcW w:w="4600" w:type="dxa"/>
            <w:gridSpan w:val="2"/>
            <w:vMerge/>
            <w:tcBorders>
              <w:top w:val="nil"/>
              <w:left w:val="nil"/>
              <w:bottom w:val="nil"/>
              <w:right w:val="nil"/>
            </w:tcBorders>
          </w:tcPr>
          <w:p w14:paraId="6AA309B9" w14:textId="77777777" w:rsidR="00EC4380" w:rsidRPr="007212EC" w:rsidRDefault="00EC4380" w:rsidP="005F4830">
            <w:pPr>
              <w:pStyle w:val="PhotoCaption"/>
              <w:rPr>
                <w:color w:val="000000" w:themeColor="text1"/>
              </w:rPr>
            </w:pPr>
          </w:p>
        </w:tc>
        <w:tc>
          <w:tcPr>
            <w:tcW w:w="788" w:type="dxa"/>
            <w:vMerge/>
            <w:tcBorders>
              <w:left w:val="nil"/>
              <w:bottom w:val="nil"/>
              <w:right w:val="nil"/>
            </w:tcBorders>
            <w:vAlign w:val="center"/>
          </w:tcPr>
          <w:p w14:paraId="0BB8E3BD" w14:textId="77777777" w:rsidR="00EC4380" w:rsidRPr="00F9368A" w:rsidRDefault="00EC4380" w:rsidP="00457BCB">
            <w:pPr>
              <w:jc w:val="center"/>
              <w:rPr>
                <w:rFonts w:ascii="Times New Roman" w:hAnsi="Times New Roman" w:cs="Times New Roman"/>
                <w:color w:val="000000" w:themeColor="text1"/>
              </w:rPr>
            </w:pPr>
          </w:p>
        </w:tc>
        <w:sdt>
          <w:sdtPr>
            <w:rPr>
              <w:color w:val="000000" w:themeColor="text1"/>
            </w:rPr>
            <w:id w:val="1382292228"/>
            <w:placeholder>
              <w:docPart w:val="938FE805780C407F8B5421E41197430E"/>
            </w:placeholder>
            <w15:appearance w15:val="hidden"/>
          </w:sdtPr>
          <w:sdtEndPr>
            <w:rPr>
              <w:rFonts w:eastAsiaTheme="minorHAnsi"/>
              <w:sz w:val="32"/>
              <w:szCs w:val="22"/>
            </w:rPr>
          </w:sdtEndPr>
          <w:sdtContent>
            <w:tc>
              <w:tcPr>
                <w:tcW w:w="9497" w:type="dxa"/>
                <w:gridSpan w:val="4"/>
                <w:tcBorders>
                  <w:top w:val="nil"/>
                  <w:left w:val="nil"/>
                  <w:bottom w:val="nil"/>
                  <w:right w:val="nil"/>
                </w:tcBorders>
                <w:vAlign w:val="center"/>
              </w:tcPr>
              <w:p w14:paraId="3E2DC12D" w14:textId="3F25E5CE" w:rsidR="00F9368A" w:rsidRPr="00F9368A" w:rsidRDefault="00F9368A" w:rsidP="00F9368A">
                <w:pPr>
                  <w:pStyle w:val="NormalWeb"/>
                  <w:spacing w:before="0" w:beforeAutospacing="0" w:after="300" w:afterAutospacing="0" w:line="360" w:lineRule="atLeast"/>
                  <w:textAlignment w:val="baseline"/>
                  <w:rPr>
                    <w:color w:val="000000"/>
                    <w:lang w:val="en-IN" w:eastAsia="en-IN"/>
                  </w:rPr>
                </w:pPr>
                <w:r w:rsidRPr="00F9368A">
                  <w:rPr>
                    <w:color w:val="000000"/>
                    <w:lang w:val="en-IN" w:eastAsia="en-IN"/>
                  </w:rPr>
                  <w:t>Chandrayaan-3 will be sent into the lunar transfer trajectory after the orbit-raising activities. With the challenging technological achievement of the Chandrayaan-3 mission, expected in late August, scientists hope to perfect gentle landings on the lunar surface. If the mission is successful, India will join the United States, China, and the former Soviet Union as the fourth country to achieve the remarkable feat.</w:t>
                </w:r>
              </w:p>
              <w:p w14:paraId="7C58B7BB" w14:textId="6CCA1419" w:rsidR="00F9368A" w:rsidRPr="00F9368A" w:rsidRDefault="00F9368A" w:rsidP="00F9368A">
                <w:pPr>
                  <w:spacing w:after="300" w:line="360" w:lineRule="atLeast"/>
                  <w:textAlignment w:val="baseline"/>
                  <w:rPr>
                    <w:rFonts w:ascii="Times New Roman" w:eastAsia="Times New Roman" w:hAnsi="Times New Roman" w:cs="Times New Roman"/>
                    <w:color w:val="000000"/>
                    <w:szCs w:val="24"/>
                    <w:lang w:val="en-IN" w:eastAsia="en-IN"/>
                  </w:rPr>
                </w:pPr>
                <w:r w:rsidRPr="00F9368A">
                  <w:rPr>
                    <w:rFonts w:ascii="Times New Roman" w:eastAsia="Times New Roman" w:hAnsi="Times New Roman" w:cs="Times New Roman"/>
                    <w:color w:val="000000"/>
                    <w:szCs w:val="24"/>
                    <w:lang w:val="en-IN" w:eastAsia="en-IN"/>
                  </w:rPr>
                  <w:t>The propulsion module and the lander would accelerate and travel for more than a month to the moon’s orbit before coming to a standstill 100 km above the lunar surface.</w:t>
                </w:r>
                <w:r w:rsidRPr="00F9368A">
                  <w:rPr>
                    <w:rFonts w:ascii="Times New Roman" w:eastAsia="Times New Roman" w:hAnsi="Times New Roman" w:cs="Times New Roman"/>
                    <w:color w:val="000000"/>
                    <w:szCs w:val="24"/>
                    <w:lang w:val="en-IN" w:eastAsia="en-IN"/>
                  </w:rPr>
                  <w:br/>
                  <w:t>The Chandrayaan-3 project replaces Chandrayaan-2, which disappointed scientists by failing to achieve the intended soft landing on the moon’s surface in 2019.</w:t>
                </w:r>
              </w:p>
              <w:p w14:paraId="728D7FB6" w14:textId="2F898C5B" w:rsidR="00F9368A" w:rsidRPr="00F9368A" w:rsidRDefault="00F9368A" w:rsidP="00F9368A">
                <w:pPr>
                  <w:spacing w:after="0" w:line="288" w:lineRule="atLeast"/>
                  <w:textAlignment w:val="center"/>
                  <w:rPr>
                    <w:rFonts w:ascii="Times New Roman" w:eastAsia="Times New Roman" w:hAnsi="Times New Roman" w:cs="Times New Roman"/>
                    <w:b/>
                    <w:bCs/>
                    <w:color w:val="000000"/>
                    <w:szCs w:val="24"/>
                    <w:lang w:val="en-IN" w:eastAsia="en-IN"/>
                  </w:rPr>
                </w:pPr>
              </w:p>
              <w:p w14:paraId="789D8D84" w14:textId="4ADA55FA" w:rsidR="00EC4380" w:rsidRPr="00F9368A" w:rsidRDefault="008A73D7" w:rsidP="006A5233">
                <w:pPr>
                  <w:pStyle w:val="SmallArticleSubtitle"/>
                  <w:rPr>
                    <w:rFonts w:ascii="Times New Roman" w:hAnsi="Times New Roman" w:cs="Times New Roman"/>
                  </w:rPr>
                </w:pPr>
                <w:r w:rsidRPr="00F46C5B">
                  <w:rPr>
                    <w:rFonts w:ascii="Times New Roman" w:hAnsi="Times New Roman" w:cs="Times New Roman"/>
                    <w:noProof/>
                  </w:rPr>
                  <mc:AlternateContent>
                    <mc:Choice Requires="wpg">
                      <w:drawing>
                        <wp:anchor distT="45720" distB="45720" distL="182880" distR="182880" simplePos="0" relativeHeight="251665408" behindDoc="0" locked="0" layoutInCell="1" allowOverlap="1" wp14:anchorId="73277851" wp14:editId="0A9A9315">
                          <wp:simplePos x="0" y="0"/>
                          <wp:positionH relativeFrom="margin">
                            <wp:posOffset>3429000</wp:posOffset>
                          </wp:positionH>
                          <wp:positionV relativeFrom="margin">
                            <wp:posOffset>4815840</wp:posOffset>
                          </wp:positionV>
                          <wp:extent cx="2369820" cy="2628900"/>
                          <wp:effectExtent l="0" t="0" r="0" b="0"/>
                          <wp:wrapSquare wrapText="bothSides"/>
                          <wp:docPr id="922299309" name="Group 64"/>
                          <wp:cNvGraphicFramePr/>
                          <a:graphic xmlns:a="http://schemas.openxmlformats.org/drawingml/2006/main">
                            <a:graphicData uri="http://schemas.microsoft.com/office/word/2010/wordprocessingGroup">
                              <wpg:wgp>
                                <wpg:cNvGrpSpPr/>
                                <wpg:grpSpPr>
                                  <a:xfrm>
                                    <a:off x="0" y="0"/>
                                    <a:ext cx="2369820" cy="2628900"/>
                                    <a:chOff x="-266796" y="7618"/>
                                    <a:chExt cx="3834244" cy="1628454"/>
                                  </a:xfrm>
                                </wpg:grpSpPr>
                                <wps:wsp>
                                  <wps:cNvPr id="310195589" name="Rectangle 310195589"/>
                                  <wps:cNvSpPr/>
                                  <wps:spPr>
                                    <a:xfrm>
                                      <a:off x="-266796" y="7618"/>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80689" w14:textId="77777777" w:rsidR="00F46C5B" w:rsidRDefault="00F46C5B">
                                        <w:pPr>
                                          <w:jc w:val="center"/>
                                          <w:rPr>
                                            <w:rFonts w:asciiTheme="majorHAnsi" w:eastAsiaTheme="majorEastAsia" w:hAnsiTheme="majorHAnsi" w:cstheme="majorBidi"/>
                                            <w:color w:val="FFFFFF" w:themeColor="background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280635" name="Text Box 1085280635"/>
                                  <wps:cNvSpPr txBox="1"/>
                                  <wps:spPr>
                                    <a:xfrm>
                                      <a:off x="0" y="252698"/>
                                      <a:ext cx="3567448" cy="1383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93B90" w14:textId="023C5463" w:rsidR="008A73D7" w:rsidRPr="008A73D7" w:rsidRDefault="008A73D7" w:rsidP="008A73D7">
                                        <w:pPr>
                                          <w:shd w:val="clear" w:color="auto" w:fill="FFFFFF"/>
                                          <w:spacing w:after="0" w:line="293" w:lineRule="atLeast"/>
                                          <w:rPr>
                                            <w:rFonts w:ascii="Helvetica" w:eastAsia="Times New Roman" w:hAnsi="Helvetica" w:cs="Times New Roman"/>
                                            <w:b/>
                                            <w:bCs/>
                                            <w:color w:val="000000"/>
                                            <w:sz w:val="20"/>
                                            <w:szCs w:val="20"/>
                                            <w:lang w:val="en-IN" w:eastAsia="en-IN"/>
                                          </w:rPr>
                                        </w:pPr>
                                        <w:r w:rsidRPr="008A73D7">
                                          <w:rPr>
                                            <w:rFonts w:ascii="Helvetica" w:eastAsia="Times New Roman" w:hAnsi="Helvetica" w:cs="Times New Roman"/>
                                            <w:b/>
                                            <w:bCs/>
                                            <w:color w:val="000000"/>
                                            <w:sz w:val="20"/>
                                            <w:szCs w:val="20"/>
                                            <w:lang w:val="en-IN" w:eastAsia="en-IN"/>
                                          </w:rPr>
                                          <w:t>Budget</w:t>
                                        </w:r>
                                      </w:p>
                                      <w:p w14:paraId="262EEB3D" w14:textId="77777777" w:rsidR="008A73D7" w:rsidRPr="008A73D7" w:rsidRDefault="008A73D7" w:rsidP="008A73D7">
                                        <w:pPr>
                                          <w:shd w:val="clear" w:color="auto" w:fill="FFFFFF"/>
                                          <w:spacing w:before="100" w:beforeAutospacing="1" w:after="100" w:afterAutospacing="1"/>
                                          <w:rPr>
                                            <w:rFonts w:ascii="Times New Roman" w:eastAsia="Times New Roman" w:hAnsi="Times New Roman" w:cs="Times New Roman"/>
                                            <w:color w:val="2E302F"/>
                                            <w:spacing w:val="1"/>
                                            <w:szCs w:val="24"/>
                                            <w:lang w:val="en-IN" w:eastAsia="en-IN"/>
                                          </w:rPr>
                                        </w:pPr>
                                        <w:r w:rsidRPr="008A73D7">
                                          <w:rPr>
                                            <w:rFonts w:ascii="Times New Roman" w:eastAsia="Times New Roman" w:hAnsi="Times New Roman" w:cs="Times New Roman"/>
                                            <w:color w:val="2E302F"/>
                                            <w:spacing w:val="1"/>
                                            <w:szCs w:val="24"/>
                                            <w:lang w:val="en-IN" w:eastAsia="en-IN"/>
                                          </w:rPr>
                                          <w:t>India's third lunar mission has been allocated a budget of Rs 615 crore, according to </w:t>
                                        </w:r>
                                        <w:r w:rsidRPr="008A73D7">
                                          <w:rPr>
                                            <w:rFonts w:ascii="Times New Roman" w:eastAsia="Times New Roman" w:hAnsi="Times New Roman" w:cs="Times New Roman"/>
                                            <w:i/>
                                            <w:iCs/>
                                            <w:color w:val="2E302F"/>
                                            <w:spacing w:val="1"/>
                                            <w:szCs w:val="24"/>
                                            <w:lang w:val="en-IN" w:eastAsia="en-IN"/>
                                          </w:rPr>
                                          <w:t>WION</w:t>
                                        </w:r>
                                        <w:r w:rsidRPr="008A73D7">
                                          <w:rPr>
                                            <w:rFonts w:ascii="Times New Roman" w:eastAsia="Times New Roman" w:hAnsi="Times New Roman" w:cs="Times New Roman"/>
                                            <w:color w:val="2E302F"/>
                                            <w:spacing w:val="1"/>
                                            <w:szCs w:val="24"/>
                                            <w:lang w:val="en-IN" w:eastAsia="en-IN"/>
                                          </w:rPr>
                                          <w:t xml:space="preserve">. In comparison, the </w:t>
                                        </w:r>
                                        <w:proofErr w:type="spellStart"/>
                                        <w:r w:rsidRPr="008A73D7">
                                          <w:rPr>
                                            <w:rFonts w:ascii="Times New Roman" w:eastAsia="Times New Roman" w:hAnsi="Times New Roman" w:cs="Times New Roman"/>
                                            <w:color w:val="2E302F"/>
                                            <w:spacing w:val="1"/>
                                            <w:szCs w:val="24"/>
                                            <w:lang w:val="en-IN" w:eastAsia="en-IN"/>
                                          </w:rPr>
                                          <w:t>Chandrayaan</w:t>
                                        </w:r>
                                        <w:proofErr w:type="spellEnd"/>
                                        <w:r w:rsidRPr="008A73D7">
                                          <w:rPr>
                                            <w:rFonts w:ascii="Times New Roman" w:eastAsia="Times New Roman" w:hAnsi="Times New Roman" w:cs="Times New Roman"/>
                                            <w:color w:val="2E302F"/>
                                            <w:spacing w:val="1"/>
                                            <w:szCs w:val="24"/>
                                            <w:lang w:val="en-IN" w:eastAsia="en-IN"/>
                                          </w:rPr>
                                          <w:t xml:space="preserve"> 2 mission cost Rs 978 crore, according to </w:t>
                                        </w:r>
                                        <w:r w:rsidRPr="008A73D7">
                                          <w:rPr>
                                            <w:rFonts w:ascii="Times New Roman" w:eastAsia="Times New Roman" w:hAnsi="Times New Roman" w:cs="Times New Roman"/>
                                            <w:i/>
                                            <w:iCs/>
                                            <w:color w:val="2E302F"/>
                                            <w:spacing w:val="1"/>
                                            <w:szCs w:val="24"/>
                                            <w:lang w:val="en-IN" w:eastAsia="en-IN"/>
                                          </w:rPr>
                                          <w:t>Times Now</w:t>
                                        </w:r>
                                        <w:r w:rsidRPr="008A73D7">
                                          <w:rPr>
                                            <w:rFonts w:ascii="Times New Roman" w:eastAsia="Times New Roman" w:hAnsi="Times New Roman" w:cs="Times New Roman"/>
                                            <w:color w:val="2E302F"/>
                                            <w:spacing w:val="1"/>
                                            <w:szCs w:val="24"/>
                                            <w:lang w:val="en-IN" w:eastAsia="en-IN"/>
                                          </w:rPr>
                                          <w:t xml:space="preserve">, while the budget for </w:t>
                                        </w:r>
                                        <w:proofErr w:type="spellStart"/>
                                        <w:r w:rsidRPr="008A73D7">
                                          <w:rPr>
                                            <w:rFonts w:ascii="Times New Roman" w:eastAsia="Times New Roman" w:hAnsi="Times New Roman" w:cs="Times New Roman"/>
                                            <w:color w:val="2E302F"/>
                                            <w:spacing w:val="1"/>
                                            <w:szCs w:val="24"/>
                                            <w:lang w:val="en-IN" w:eastAsia="en-IN"/>
                                          </w:rPr>
                                          <w:t>Chandrayaan</w:t>
                                        </w:r>
                                        <w:proofErr w:type="spellEnd"/>
                                        <w:r w:rsidRPr="008A73D7">
                                          <w:rPr>
                                            <w:rFonts w:ascii="Times New Roman" w:eastAsia="Times New Roman" w:hAnsi="Times New Roman" w:cs="Times New Roman"/>
                                            <w:color w:val="2E302F"/>
                                            <w:spacing w:val="1"/>
                                            <w:szCs w:val="24"/>
                                            <w:lang w:val="en-IN" w:eastAsia="en-IN"/>
                                          </w:rPr>
                                          <w:t xml:space="preserve"> 1 was Rs 386 crore, according to ISRO.</w:t>
                                        </w:r>
                                      </w:p>
                                      <w:p w14:paraId="5EBF9500" w14:textId="1050AE53" w:rsidR="00F46C5B" w:rsidRDefault="00F46C5B">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277851" id="_x0000_s1029" style="position:absolute;margin-left:270pt;margin-top:379.2pt;width:186.6pt;height:207pt;z-index:251665408;mso-wrap-distance-left:14.4pt;mso-wrap-distance-top:3.6pt;mso-wrap-distance-right:14.4pt;mso-wrap-distance-bottom:3.6pt;mso-position-horizontal-relative:margin;mso-position-vertical-relative:margin;mso-width-relative:margin;mso-height-relative:margin" coordorigin="-2667,76" coordsize="38342,1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">
                          <v:rect id="Rectangle 310195589" o:spid="_x0000_s1030" style="position:absolute;left:-2667;top:76;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" fillcolor="#4472c4 [3204]" stroked="f" strokeweight="1pt">
                            <v:textbox>
                              <w:txbxContent>
                                <w:p w14:paraId="32180689" w14:textId="77777777" w:rsidR="00F46C5B" w:rsidRDefault="00F46C5B">
                                  <w:pPr>
                                    <w:jc w:val="center"/>
                                    <w:rPr>
                                      <w:rFonts w:asciiTheme="majorHAnsi" w:eastAsiaTheme="majorEastAsia" w:hAnsiTheme="majorHAnsi" w:cstheme="majorBidi"/>
                                      <w:color w:val="FFFFFF" w:themeColor="background1"/>
                                      <w:szCs w:val="28"/>
                                    </w:rPr>
                                  </w:pPr>
                                </w:p>
                              </w:txbxContent>
                            </v:textbox>
                          </v:rect>
                          <v:shape id="Text Box 1085280635" o:spid="_x0000_s1031" type="#_x0000_t202" style="position:absolute;top:2526;width:35674;height:1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" filled="f" stroked="f" strokeweight=".5pt">
                            <v:textbox inset=",7.2pt,,0">
                              <w:txbxContent>
                                <w:p w14:paraId="5DB93B90" w14:textId="023C5463" w:rsidR="008A73D7" w:rsidRPr="008A73D7" w:rsidRDefault="008A73D7" w:rsidP="008A73D7">
                                  <w:pPr>
                                    <w:shd w:val="clear" w:color="auto" w:fill="FFFFFF"/>
                                    <w:spacing w:after="0" w:line="293" w:lineRule="atLeast"/>
                                    <w:rPr>
                                      <w:rFonts w:ascii="Helvetica" w:eastAsia="Times New Roman" w:hAnsi="Helvetica" w:cs="Times New Roman"/>
                                      <w:b/>
                                      <w:bCs/>
                                      <w:color w:val="000000"/>
                                      <w:sz w:val="20"/>
                                      <w:szCs w:val="20"/>
                                      <w:lang w:val="en-IN" w:eastAsia="en-IN"/>
                                    </w:rPr>
                                  </w:pPr>
                                  <w:r w:rsidRPr="008A73D7">
                                    <w:rPr>
                                      <w:rFonts w:ascii="Helvetica" w:eastAsia="Times New Roman" w:hAnsi="Helvetica" w:cs="Times New Roman"/>
                                      <w:b/>
                                      <w:bCs/>
                                      <w:color w:val="000000"/>
                                      <w:sz w:val="20"/>
                                      <w:szCs w:val="20"/>
                                      <w:lang w:val="en-IN" w:eastAsia="en-IN"/>
                                    </w:rPr>
                                    <w:t>Budget</w:t>
                                  </w:r>
                                </w:p>
                                <w:p w14:paraId="262EEB3D" w14:textId="77777777" w:rsidR="008A73D7" w:rsidRPr="008A73D7" w:rsidRDefault="008A73D7" w:rsidP="008A73D7">
                                  <w:pPr>
                                    <w:shd w:val="clear" w:color="auto" w:fill="FFFFFF"/>
                                    <w:spacing w:before="100" w:beforeAutospacing="1" w:after="100" w:afterAutospacing="1"/>
                                    <w:rPr>
                                      <w:rFonts w:ascii="Times New Roman" w:eastAsia="Times New Roman" w:hAnsi="Times New Roman" w:cs="Times New Roman"/>
                                      <w:color w:val="2E302F"/>
                                      <w:spacing w:val="1"/>
                                      <w:szCs w:val="24"/>
                                      <w:lang w:val="en-IN" w:eastAsia="en-IN"/>
                                    </w:rPr>
                                  </w:pPr>
                                  <w:r w:rsidRPr="008A73D7">
                                    <w:rPr>
                                      <w:rFonts w:ascii="Times New Roman" w:eastAsia="Times New Roman" w:hAnsi="Times New Roman" w:cs="Times New Roman"/>
                                      <w:color w:val="2E302F"/>
                                      <w:spacing w:val="1"/>
                                      <w:szCs w:val="24"/>
                                      <w:lang w:val="en-IN" w:eastAsia="en-IN"/>
                                    </w:rPr>
                                    <w:t>India's third lunar mission has been allocated a budget of Rs 615 crore, according to </w:t>
                                  </w:r>
                                  <w:r w:rsidRPr="008A73D7">
                                    <w:rPr>
                                      <w:rFonts w:ascii="Times New Roman" w:eastAsia="Times New Roman" w:hAnsi="Times New Roman" w:cs="Times New Roman"/>
                                      <w:i/>
                                      <w:iCs/>
                                      <w:color w:val="2E302F"/>
                                      <w:spacing w:val="1"/>
                                      <w:szCs w:val="24"/>
                                      <w:lang w:val="en-IN" w:eastAsia="en-IN"/>
                                    </w:rPr>
                                    <w:t>WION</w:t>
                                  </w:r>
                                  <w:r w:rsidRPr="008A73D7">
                                    <w:rPr>
                                      <w:rFonts w:ascii="Times New Roman" w:eastAsia="Times New Roman" w:hAnsi="Times New Roman" w:cs="Times New Roman"/>
                                      <w:color w:val="2E302F"/>
                                      <w:spacing w:val="1"/>
                                      <w:szCs w:val="24"/>
                                      <w:lang w:val="en-IN" w:eastAsia="en-IN"/>
                                    </w:rPr>
                                    <w:t xml:space="preserve">. In comparison, the </w:t>
                                  </w:r>
                                  <w:proofErr w:type="spellStart"/>
                                  <w:r w:rsidRPr="008A73D7">
                                    <w:rPr>
                                      <w:rFonts w:ascii="Times New Roman" w:eastAsia="Times New Roman" w:hAnsi="Times New Roman" w:cs="Times New Roman"/>
                                      <w:color w:val="2E302F"/>
                                      <w:spacing w:val="1"/>
                                      <w:szCs w:val="24"/>
                                      <w:lang w:val="en-IN" w:eastAsia="en-IN"/>
                                    </w:rPr>
                                    <w:t>Chandrayaan</w:t>
                                  </w:r>
                                  <w:proofErr w:type="spellEnd"/>
                                  <w:r w:rsidRPr="008A73D7">
                                    <w:rPr>
                                      <w:rFonts w:ascii="Times New Roman" w:eastAsia="Times New Roman" w:hAnsi="Times New Roman" w:cs="Times New Roman"/>
                                      <w:color w:val="2E302F"/>
                                      <w:spacing w:val="1"/>
                                      <w:szCs w:val="24"/>
                                      <w:lang w:val="en-IN" w:eastAsia="en-IN"/>
                                    </w:rPr>
                                    <w:t xml:space="preserve"> 2 mission cost Rs 978 crore, according to </w:t>
                                  </w:r>
                                  <w:r w:rsidRPr="008A73D7">
                                    <w:rPr>
                                      <w:rFonts w:ascii="Times New Roman" w:eastAsia="Times New Roman" w:hAnsi="Times New Roman" w:cs="Times New Roman"/>
                                      <w:i/>
                                      <w:iCs/>
                                      <w:color w:val="2E302F"/>
                                      <w:spacing w:val="1"/>
                                      <w:szCs w:val="24"/>
                                      <w:lang w:val="en-IN" w:eastAsia="en-IN"/>
                                    </w:rPr>
                                    <w:t>Times Now</w:t>
                                  </w:r>
                                  <w:r w:rsidRPr="008A73D7">
                                    <w:rPr>
                                      <w:rFonts w:ascii="Times New Roman" w:eastAsia="Times New Roman" w:hAnsi="Times New Roman" w:cs="Times New Roman"/>
                                      <w:color w:val="2E302F"/>
                                      <w:spacing w:val="1"/>
                                      <w:szCs w:val="24"/>
                                      <w:lang w:val="en-IN" w:eastAsia="en-IN"/>
                                    </w:rPr>
                                    <w:t xml:space="preserve">, while the budget for </w:t>
                                  </w:r>
                                  <w:proofErr w:type="spellStart"/>
                                  <w:r w:rsidRPr="008A73D7">
                                    <w:rPr>
                                      <w:rFonts w:ascii="Times New Roman" w:eastAsia="Times New Roman" w:hAnsi="Times New Roman" w:cs="Times New Roman"/>
                                      <w:color w:val="2E302F"/>
                                      <w:spacing w:val="1"/>
                                      <w:szCs w:val="24"/>
                                      <w:lang w:val="en-IN" w:eastAsia="en-IN"/>
                                    </w:rPr>
                                    <w:t>Chandrayaan</w:t>
                                  </w:r>
                                  <w:proofErr w:type="spellEnd"/>
                                  <w:r w:rsidRPr="008A73D7">
                                    <w:rPr>
                                      <w:rFonts w:ascii="Times New Roman" w:eastAsia="Times New Roman" w:hAnsi="Times New Roman" w:cs="Times New Roman"/>
                                      <w:color w:val="2E302F"/>
                                      <w:spacing w:val="1"/>
                                      <w:szCs w:val="24"/>
                                      <w:lang w:val="en-IN" w:eastAsia="en-IN"/>
                                    </w:rPr>
                                    <w:t xml:space="preserve"> 1 was Rs 386 crore, according to ISRO.</w:t>
                                  </w:r>
                                </w:p>
                                <w:p w14:paraId="5EBF9500" w14:textId="1050AE53" w:rsidR="00F46C5B" w:rsidRDefault="00F46C5B">
                                  <w:pPr>
                                    <w:rPr>
                                      <w:caps/>
                                      <w:color w:val="4472C4" w:themeColor="accent1"/>
                                      <w:sz w:val="26"/>
                                      <w:szCs w:val="26"/>
                                    </w:rPr>
                                  </w:pPr>
                                </w:p>
                              </w:txbxContent>
                            </v:textbox>
                          </v:shape>
                          <w10:wrap type="square" anchorx="margin" anchory="margin"/>
                        </v:group>
                      </w:pict>
                    </mc:Fallback>
                  </mc:AlternateContent>
                </w:r>
                <w:r>
                  <w:rPr>
                    <w:noProof/>
                  </w:rPr>
                  <mc:AlternateContent>
                    <mc:Choice Requires="wps">
                      <w:drawing>
                        <wp:anchor distT="0" distB="0" distL="114300" distR="114300" simplePos="0" relativeHeight="251663360" behindDoc="0" locked="0" layoutInCell="1" allowOverlap="1" wp14:anchorId="1FC80B86" wp14:editId="6796C4DA">
                          <wp:simplePos x="0" y="0"/>
                          <wp:positionH relativeFrom="column">
                            <wp:posOffset>-377190</wp:posOffset>
                          </wp:positionH>
                          <wp:positionV relativeFrom="paragraph">
                            <wp:posOffset>263525</wp:posOffset>
                          </wp:positionV>
                          <wp:extent cx="3779520" cy="4572000"/>
                          <wp:effectExtent l="0" t="0" r="0" b="0"/>
                          <wp:wrapNone/>
                          <wp:docPr id="1589312397" name="Text Box 1"/>
                          <wp:cNvGraphicFramePr/>
                          <a:graphic xmlns:a="http://schemas.openxmlformats.org/drawingml/2006/main">
                            <a:graphicData uri="http://schemas.microsoft.com/office/word/2010/wordprocessingShape">
                              <wps:wsp>
                                <wps:cNvSpPr txBox="1"/>
                                <wps:spPr>
                                  <a:xfrm>
                                    <a:off x="0" y="0"/>
                                    <a:ext cx="3779520" cy="45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C2AF2" w14:textId="77777777" w:rsidR="00C37184" w:rsidRPr="00C37184" w:rsidRDefault="00C37184" w:rsidP="00C37184">
                                      <w:pPr>
                                        <w:shd w:val="clear" w:color="auto" w:fill="FFFFFF"/>
                                        <w:spacing w:after="0" w:line="330" w:lineRule="atLeast"/>
                                        <w:textAlignment w:val="baseline"/>
                                        <w:outlineLvl w:val="1"/>
                                        <w:rPr>
                                          <w:rFonts w:ascii="Montserrat" w:eastAsia="Times New Roman" w:hAnsi="Montserrat" w:cs="Times New Roman"/>
                                          <w:color w:val="000000"/>
                                          <w:szCs w:val="24"/>
                                          <w:lang w:val="en-IN" w:eastAsia="en-IN"/>
                                        </w:rPr>
                                      </w:pPr>
                                      <w:r w:rsidRPr="00C37184">
                                        <w:rPr>
                                          <w:rFonts w:ascii="Montserrat" w:eastAsia="Times New Roman" w:hAnsi="Montserrat" w:cs="Times New Roman"/>
                                          <w:color w:val="000000"/>
                                          <w:szCs w:val="24"/>
                                          <w:lang w:val="en-IN" w:eastAsia="en-IN"/>
                                        </w:rPr>
                                        <w:t>NASA, ESA congratulate India on Chandrayaan-3 spacecraft</w:t>
                                      </w:r>
                                    </w:p>
                                    <w:p w14:paraId="074849E1" w14:textId="77777777" w:rsidR="00C37184" w:rsidRPr="00C37184" w:rsidRDefault="00C37184" w:rsidP="00C37184">
                                      <w:pPr>
                                        <w:numPr>
                                          <w:ilvl w:val="0"/>
                                          <w:numId w:val="1"/>
                                        </w:numPr>
                                        <w:spacing w:after="0" w:line="300" w:lineRule="atLeast"/>
                                        <w:textAlignment w:val="baseline"/>
                                        <w:rPr>
                                          <w:rFonts w:ascii="Montserrat" w:eastAsia="Times New Roman" w:hAnsi="Montserrat" w:cs="Times New Roman"/>
                                          <w:color w:val="1E1E1E"/>
                                          <w:sz w:val="21"/>
                                          <w:szCs w:val="21"/>
                                          <w:lang w:val="en-IN" w:eastAsia="en-IN"/>
                                        </w:rPr>
                                      </w:pPr>
                                      <w:r w:rsidRPr="00C37184">
                                        <w:rPr>
                                          <w:rFonts w:ascii="Montserrat" w:eastAsia="Times New Roman" w:hAnsi="Montserrat" w:cs="Times New Roman"/>
                                          <w:color w:val="1E1E1E"/>
                                          <w:sz w:val="21"/>
                                          <w:szCs w:val="21"/>
                                          <w:lang w:val="en-IN" w:eastAsia="en-IN"/>
                                        </w:rPr>
                                        <w:t>The US space agency NASA and European Space agency (ESA) on Friday lauded India's Chandrayaan-3 spacecraft that was successfully launched on a historic mission to the far side of the moon.</w:t>
                                      </w:r>
                                    </w:p>
                                    <w:p w14:paraId="7B46E68C" w14:textId="77777777" w:rsidR="00C37184" w:rsidRPr="00C37184" w:rsidRDefault="00C37184" w:rsidP="00C37184">
                                      <w:pPr>
                                        <w:numPr>
                                          <w:ilvl w:val="0"/>
                                          <w:numId w:val="1"/>
                                        </w:numPr>
                                        <w:spacing w:after="0" w:line="300" w:lineRule="atLeast"/>
                                        <w:textAlignment w:val="baseline"/>
                                        <w:rPr>
                                          <w:rFonts w:ascii="Montserrat" w:eastAsia="Times New Roman" w:hAnsi="Montserrat" w:cs="Times New Roman"/>
                                          <w:color w:val="1E1E1E"/>
                                          <w:sz w:val="21"/>
                                          <w:szCs w:val="21"/>
                                          <w:lang w:val="en-IN" w:eastAsia="en-IN"/>
                                        </w:rPr>
                                      </w:pPr>
                                      <w:r w:rsidRPr="00C37184">
                                        <w:rPr>
                                          <w:rFonts w:ascii="Montserrat" w:eastAsia="Times New Roman" w:hAnsi="Montserrat" w:cs="Times New Roman"/>
                                          <w:color w:val="1E1E1E"/>
                                          <w:sz w:val="21"/>
                                          <w:szCs w:val="21"/>
                                          <w:lang w:val="en-IN" w:eastAsia="en-IN"/>
                                        </w:rPr>
                                        <w:t>The LVM-3, the country's heavy rocket, nicknamed 'Bahubali' carried the 3.8-tonne Chandrayaan-3 spacecraft and put the moon spacecraft into orbit on Friday afternoon.</w:t>
                                      </w:r>
                                    </w:p>
                                    <w:p w14:paraId="6A077055" w14:textId="77777777" w:rsidR="00C37184" w:rsidRPr="00C37184" w:rsidRDefault="00C37184" w:rsidP="00C37184">
                                      <w:pPr>
                                        <w:numPr>
                                          <w:ilvl w:val="0"/>
                                          <w:numId w:val="1"/>
                                        </w:numPr>
                                        <w:spacing w:after="0" w:line="300" w:lineRule="atLeast"/>
                                        <w:textAlignment w:val="baseline"/>
                                        <w:rPr>
                                          <w:rFonts w:ascii="Montserrat" w:eastAsia="Times New Roman" w:hAnsi="Montserrat" w:cs="Times New Roman"/>
                                          <w:color w:val="1E1E1E"/>
                                          <w:sz w:val="21"/>
                                          <w:szCs w:val="21"/>
                                          <w:lang w:val="en-IN" w:eastAsia="en-IN"/>
                                        </w:rPr>
                                      </w:pPr>
                                      <w:r w:rsidRPr="00C37184">
                                        <w:rPr>
                                          <w:rFonts w:ascii="Montserrat" w:eastAsia="Times New Roman" w:hAnsi="Montserrat" w:cs="Times New Roman"/>
                                          <w:color w:val="1E1E1E"/>
                                          <w:sz w:val="21"/>
                                          <w:szCs w:val="21"/>
                                          <w:lang w:val="en-IN" w:eastAsia="en-IN"/>
                                        </w:rPr>
                                        <w:t>The mission is a follow up of the failed Chandrayaan-2 mission in 2019 when the lander named Vikram crashed on to the moon surface.</w:t>
                                      </w:r>
                                    </w:p>
                                    <w:p w14:paraId="3A6D673D" w14:textId="77777777" w:rsidR="00C37184" w:rsidRPr="00C37184" w:rsidRDefault="00C37184" w:rsidP="00C37184">
                                      <w:pPr>
                                        <w:numPr>
                                          <w:ilvl w:val="0"/>
                                          <w:numId w:val="1"/>
                                        </w:numPr>
                                        <w:spacing w:after="0" w:line="300" w:lineRule="atLeast"/>
                                        <w:textAlignment w:val="baseline"/>
                                        <w:rPr>
                                          <w:rFonts w:ascii="Montserrat" w:eastAsia="Times New Roman" w:hAnsi="Montserrat" w:cs="Times New Roman"/>
                                          <w:color w:val="1E1E1E"/>
                                          <w:sz w:val="21"/>
                                          <w:szCs w:val="21"/>
                                          <w:lang w:val="en-IN" w:eastAsia="en-IN"/>
                                        </w:rPr>
                                      </w:pPr>
                                      <w:r w:rsidRPr="00C37184">
                                        <w:rPr>
                                          <w:rFonts w:ascii="Montserrat" w:eastAsia="Times New Roman" w:hAnsi="Montserrat" w:cs="Times New Roman"/>
                                          <w:color w:val="1E1E1E"/>
                                          <w:sz w:val="21"/>
                                          <w:szCs w:val="21"/>
                                          <w:lang w:val="en-IN" w:eastAsia="en-IN"/>
                                        </w:rPr>
                                        <w:t>"Congratulations to ISRO on the Chandrayaan-3 launch, wishing you safe travels to the Moon. We look forward to the scientific results to come from the mission, including NASA's laser retroreflector array. India is demonstrating leadership on #ArtemisAccords!" Bill Nelson, NASA administrator on Twitter.</w:t>
                                      </w:r>
                                    </w:p>
                                    <w:p w14:paraId="3F536E82" w14:textId="77777777" w:rsidR="00722A61" w:rsidRDefault="00722A61" w:rsidP="00722A61">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80B86" id="Text Box 1" o:spid="_x0000_s1032" type="#_x0000_t202" style="position:absolute;margin-left:-29.7pt;margin-top:20.75pt;width:297.6pt;height:5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" filled="f" stroked="f" strokeweight=".5pt">
                          <v:textbox inset=",7.2pt,,0">
                            <w:txbxContent>
                              <w:p w14:paraId="083C2AF2" w14:textId="77777777" w:rsidR="00C37184" w:rsidRPr="00C37184" w:rsidRDefault="00C37184" w:rsidP="00C37184">
                                <w:pPr>
                                  <w:shd w:val="clear" w:color="auto" w:fill="FFFFFF"/>
                                  <w:spacing w:after="0" w:line="330" w:lineRule="atLeast"/>
                                  <w:textAlignment w:val="baseline"/>
                                  <w:outlineLvl w:val="1"/>
                                  <w:rPr>
                                    <w:rFonts w:ascii="Montserrat" w:eastAsia="Times New Roman" w:hAnsi="Montserrat" w:cs="Times New Roman"/>
                                    <w:color w:val="000000"/>
                                    <w:szCs w:val="24"/>
                                    <w:lang w:val="en-IN" w:eastAsia="en-IN"/>
                                  </w:rPr>
                                </w:pPr>
                                <w:r w:rsidRPr="00C37184">
                                  <w:rPr>
                                    <w:rFonts w:ascii="Montserrat" w:eastAsia="Times New Roman" w:hAnsi="Montserrat" w:cs="Times New Roman"/>
                                    <w:color w:val="000000"/>
                                    <w:szCs w:val="24"/>
                                    <w:lang w:val="en-IN" w:eastAsia="en-IN"/>
                                  </w:rPr>
                                  <w:t>NASA, ESA congratulate India on Chandrayaan-3 spacecraft</w:t>
                                </w:r>
                              </w:p>
                              <w:p w14:paraId="074849E1" w14:textId="77777777" w:rsidR="00C37184" w:rsidRPr="00C37184" w:rsidRDefault="00C37184" w:rsidP="00C37184">
                                <w:pPr>
                                  <w:numPr>
                                    <w:ilvl w:val="0"/>
                                    <w:numId w:val="1"/>
                                  </w:numPr>
                                  <w:spacing w:after="0" w:line="300" w:lineRule="atLeast"/>
                                  <w:textAlignment w:val="baseline"/>
                                  <w:rPr>
                                    <w:rFonts w:ascii="Montserrat" w:eastAsia="Times New Roman" w:hAnsi="Montserrat" w:cs="Times New Roman"/>
                                    <w:color w:val="1E1E1E"/>
                                    <w:sz w:val="21"/>
                                    <w:szCs w:val="21"/>
                                    <w:lang w:val="en-IN" w:eastAsia="en-IN"/>
                                  </w:rPr>
                                </w:pPr>
                                <w:r w:rsidRPr="00C37184">
                                  <w:rPr>
                                    <w:rFonts w:ascii="Montserrat" w:eastAsia="Times New Roman" w:hAnsi="Montserrat" w:cs="Times New Roman"/>
                                    <w:color w:val="1E1E1E"/>
                                    <w:sz w:val="21"/>
                                    <w:szCs w:val="21"/>
                                    <w:lang w:val="en-IN" w:eastAsia="en-IN"/>
                                  </w:rPr>
                                  <w:t>The US space agency NASA and European Space agency (ESA) on Friday lauded India's Chandrayaan-3 spacecraft that was successfully launched on a historic mission to the far side of the moon.</w:t>
                                </w:r>
                              </w:p>
                              <w:p w14:paraId="7B46E68C" w14:textId="77777777" w:rsidR="00C37184" w:rsidRPr="00C37184" w:rsidRDefault="00C37184" w:rsidP="00C37184">
                                <w:pPr>
                                  <w:numPr>
                                    <w:ilvl w:val="0"/>
                                    <w:numId w:val="1"/>
                                  </w:numPr>
                                  <w:spacing w:after="0" w:line="300" w:lineRule="atLeast"/>
                                  <w:textAlignment w:val="baseline"/>
                                  <w:rPr>
                                    <w:rFonts w:ascii="Montserrat" w:eastAsia="Times New Roman" w:hAnsi="Montserrat" w:cs="Times New Roman"/>
                                    <w:color w:val="1E1E1E"/>
                                    <w:sz w:val="21"/>
                                    <w:szCs w:val="21"/>
                                    <w:lang w:val="en-IN" w:eastAsia="en-IN"/>
                                  </w:rPr>
                                </w:pPr>
                                <w:r w:rsidRPr="00C37184">
                                  <w:rPr>
                                    <w:rFonts w:ascii="Montserrat" w:eastAsia="Times New Roman" w:hAnsi="Montserrat" w:cs="Times New Roman"/>
                                    <w:color w:val="1E1E1E"/>
                                    <w:sz w:val="21"/>
                                    <w:szCs w:val="21"/>
                                    <w:lang w:val="en-IN" w:eastAsia="en-IN"/>
                                  </w:rPr>
                                  <w:t>The LVM-3, the country's heavy rocket, nicknamed 'Bahubali' carried the 3.8-tonne Chandrayaan-3 spacecraft and put the moon spacecraft into orbit on Friday afternoon.</w:t>
                                </w:r>
                              </w:p>
                              <w:p w14:paraId="6A077055" w14:textId="77777777" w:rsidR="00C37184" w:rsidRPr="00C37184" w:rsidRDefault="00C37184" w:rsidP="00C37184">
                                <w:pPr>
                                  <w:numPr>
                                    <w:ilvl w:val="0"/>
                                    <w:numId w:val="1"/>
                                  </w:numPr>
                                  <w:spacing w:after="0" w:line="300" w:lineRule="atLeast"/>
                                  <w:textAlignment w:val="baseline"/>
                                  <w:rPr>
                                    <w:rFonts w:ascii="Montserrat" w:eastAsia="Times New Roman" w:hAnsi="Montserrat" w:cs="Times New Roman"/>
                                    <w:color w:val="1E1E1E"/>
                                    <w:sz w:val="21"/>
                                    <w:szCs w:val="21"/>
                                    <w:lang w:val="en-IN" w:eastAsia="en-IN"/>
                                  </w:rPr>
                                </w:pPr>
                                <w:r w:rsidRPr="00C37184">
                                  <w:rPr>
                                    <w:rFonts w:ascii="Montserrat" w:eastAsia="Times New Roman" w:hAnsi="Montserrat" w:cs="Times New Roman"/>
                                    <w:color w:val="1E1E1E"/>
                                    <w:sz w:val="21"/>
                                    <w:szCs w:val="21"/>
                                    <w:lang w:val="en-IN" w:eastAsia="en-IN"/>
                                  </w:rPr>
                                  <w:t>The mission is a follow up of the failed Chandrayaan-2 mission in 2019 when the lander named Vikram crashed on to the moon surface.</w:t>
                                </w:r>
                              </w:p>
                              <w:p w14:paraId="3A6D673D" w14:textId="77777777" w:rsidR="00C37184" w:rsidRPr="00C37184" w:rsidRDefault="00C37184" w:rsidP="00C37184">
                                <w:pPr>
                                  <w:numPr>
                                    <w:ilvl w:val="0"/>
                                    <w:numId w:val="1"/>
                                  </w:numPr>
                                  <w:spacing w:after="0" w:line="300" w:lineRule="atLeast"/>
                                  <w:textAlignment w:val="baseline"/>
                                  <w:rPr>
                                    <w:rFonts w:ascii="Montserrat" w:eastAsia="Times New Roman" w:hAnsi="Montserrat" w:cs="Times New Roman"/>
                                    <w:color w:val="1E1E1E"/>
                                    <w:sz w:val="21"/>
                                    <w:szCs w:val="21"/>
                                    <w:lang w:val="en-IN" w:eastAsia="en-IN"/>
                                  </w:rPr>
                                </w:pPr>
                                <w:r w:rsidRPr="00C37184">
                                  <w:rPr>
                                    <w:rFonts w:ascii="Montserrat" w:eastAsia="Times New Roman" w:hAnsi="Montserrat" w:cs="Times New Roman"/>
                                    <w:color w:val="1E1E1E"/>
                                    <w:sz w:val="21"/>
                                    <w:szCs w:val="21"/>
                                    <w:lang w:val="en-IN" w:eastAsia="en-IN"/>
                                  </w:rPr>
                                  <w:t>"Congratulations to ISRO on the Chandrayaan-3 launch, wishing you safe travels to the Moon. We look forward to the scientific results to come from the mission, including NASA's laser retroreflector array. India is demonstrating leadership on #ArtemisAccords!" Bill Nelson, NASA administrator on Twitter.</w:t>
                                </w:r>
                              </w:p>
                              <w:p w14:paraId="3F536E82" w14:textId="77777777" w:rsidR="00722A61" w:rsidRDefault="00722A61" w:rsidP="00722A61">
                                <w:pPr>
                                  <w:rPr>
                                    <w:caps/>
                                    <w:color w:val="4472C4" w:themeColor="accent1"/>
                                    <w:sz w:val="26"/>
                                    <w:szCs w:val="26"/>
                                  </w:rPr>
                                </w:pPr>
                              </w:p>
                            </w:txbxContent>
                          </v:textbox>
                        </v:shape>
                      </w:pict>
                    </mc:Fallback>
                  </mc:AlternateContent>
                </w:r>
                <w:r w:rsidR="002263C2">
                  <w:rPr>
                    <w:noProof/>
                  </w:rPr>
                  <w:drawing>
                    <wp:anchor distT="0" distB="0" distL="114300" distR="114300" simplePos="0" relativeHeight="251659264" behindDoc="1" locked="0" layoutInCell="1" allowOverlap="1" wp14:anchorId="0E0D6FCB" wp14:editId="38A71893">
                      <wp:simplePos x="0" y="0"/>
                      <wp:positionH relativeFrom="column">
                        <wp:posOffset>3520440</wp:posOffset>
                      </wp:positionH>
                      <wp:positionV relativeFrom="paragraph">
                        <wp:posOffset>80645</wp:posOffset>
                      </wp:positionV>
                      <wp:extent cx="2231390" cy="1928495"/>
                      <wp:effectExtent l="0" t="0" r="0" b="0"/>
                      <wp:wrapThrough wrapText="bothSides">
                        <wp:wrapPolygon edited="0">
                          <wp:start x="0" y="0"/>
                          <wp:lineTo x="0" y="21337"/>
                          <wp:lineTo x="21391" y="21337"/>
                          <wp:lineTo x="21391" y="0"/>
                          <wp:lineTo x="0" y="0"/>
                        </wp:wrapPolygon>
                      </wp:wrapThrough>
                      <wp:docPr id="1910816617"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1390" cy="1928495"/>
                              </a:xfrm>
                              <a:prstGeom prst="rect">
                                <a:avLst/>
                              </a:prstGeom>
                              <a:noFill/>
                              <a:ln>
                                <a:noFill/>
                              </a:ln>
                            </pic:spPr>
                          </pic:pic>
                        </a:graphicData>
                      </a:graphic>
                      <wp14:sizeRelH relativeFrom="margin">
                        <wp14:pctWidth>0</wp14:pctWidth>
                      </wp14:sizeRelH>
                      <wp14:sizeRelV relativeFrom="margin">
                        <wp14:pctHeight>0</wp14:pctHeight>
                      </wp14:sizeRelV>
                    </wp:anchor>
                  </w:drawing>
                </w:r>
              </w:p>
            </w:tc>
          </w:sdtContent>
        </w:sdt>
      </w:tr>
      <w:tr w:rsidR="00EC4380" w:rsidRPr="007212EC" w14:paraId="79BD952E" w14:textId="77777777" w:rsidTr="008A73D7">
        <w:trPr>
          <w:trHeight w:val="205"/>
        </w:trPr>
        <w:tc>
          <w:tcPr>
            <w:tcW w:w="4600" w:type="dxa"/>
            <w:gridSpan w:val="2"/>
            <w:vMerge/>
            <w:tcBorders>
              <w:top w:val="nil"/>
              <w:left w:val="nil"/>
              <w:bottom w:val="nil"/>
              <w:right w:val="nil"/>
            </w:tcBorders>
          </w:tcPr>
          <w:p w14:paraId="0A52FA79" w14:textId="77777777" w:rsidR="00EC4380" w:rsidRPr="007212EC" w:rsidRDefault="00EC4380" w:rsidP="005F4830">
            <w:pPr>
              <w:pStyle w:val="PhotoCaption"/>
              <w:rPr>
                <w:color w:val="000000" w:themeColor="text1"/>
              </w:rPr>
            </w:pPr>
          </w:p>
        </w:tc>
        <w:tc>
          <w:tcPr>
            <w:tcW w:w="788" w:type="dxa"/>
            <w:vMerge/>
            <w:tcBorders>
              <w:top w:val="nil"/>
              <w:left w:val="nil"/>
              <w:bottom w:val="nil"/>
              <w:right w:val="nil"/>
            </w:tcBorders>
            <w:vAlign w:val="center"/>
          </w:tcPr>
          <w:p w14:paraId="2C5FAC4E" w14:textId="77777777" w:rsidR="00EC4380" w:rsidRPr="007212EC" w:rsidRDefault="00EC4380" w:rsidP="00457BCB">
            <w:pPr>
              <w:jc w:val="center"/>
              <w:rPr>
                <w:color w:val="000000" w:themeColor="text1"/>
              </w:rPr>
            </w:pPr>
          </w:p>
        </w:tc>
        <w:tc>
          <w:tcPr>
            <w:tcW w:w="3744" w:type="dxa"/>
            <w:tcBorders>
              <w:top w:val="nil"/>
              <w:left w:val="nil"/>
              <w:bottom w:val="nil"/>
              <w:right w:val="nil"/>
            </w:tcBorders>
          </w:tcPr>
          <w:p w14:paraId="53478F46" w14:textId="78CC0BFB" w:rsidR="002263C2" w:rsidRDefault="002263C2" w:rsidP="002263C2">
            <w:pPr>
              <w:rPr>
                <w:color w:val="000000" w:themeColor="text1"/>
              </w:rPr>
            </w:pPr>
          </w:p>
          <w:p w14:paraId="79B79618" w14:textId="7459FEDE" w:rsidR="00EC4380" w:rsidRDefault="00EC4380" w:rsidP="002263C2"/>
        </w:tc>
        <w:tc>
          <w:tcPr>
            <w:tcW w:w="5753" w:type="dxa"/>
            <w:gridSpan w:val="3"/>
            <w:tcBorders>
              <w:top w:val="nil"/>
              <w:left w:val="nil"/>
              <w:bottom w:val="nil"/>
              <w:right w:val="nil"/>
            </w:tcBorders>
            <w:tcMar>
              <w:top w:w="144" w:type="dxa"/>
              <w:left w:w="144" w:type="dxa"/>
            </w:tcMar>
            <w:vAlign w:val="center"/>
          </w:tcPr>
          <w:p w14:paraId="70C2BC45" w14:textId="08CDFFB0" w:rsidR="00EC4380" w:rsidRDefault="00EC4380" w:rsidP="002263C2"/>
        </w:tc>
      </w:tr>
    </w:tbl>
    <w:p w14:paraId="0E22C30C" w14:textId="2CEEE0D5" w:rsidR="00664133" w:rsidRPr="007212EC" w:rsidRDefault="00664133" w:rsidP="00C37184">
      <w:pPr>
        <w:rPr>
          <w:color w:val="000000" w:themeColor="text1"/>
        </w:rPr>
      </w:pPr>
    </w:p>
    <w:sectPr w:rsidR="00664133" w:rsidRPr="007212EC" w:rsidSect="00C11F17">
      <w:footerReference w:type="first" r:id="rId14"/>
      <w:pgSz w:w="15840" w:h="24480" w:code="3"/>
      <w:pgMar w:top="1440" w:right="1440" w:bottom="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7DB2" w14:textId="77777777" w:rsidR="009C4849" w:rsidRDefault="009C4849" w:rsidP="00554336">
      <w:pPr>
        <w:spacing w:after="0"/>
      </w:pPr>
      <w:r>
        <w:separator/>
      </w:r>
    </w:p>
  </w:endnote>
  <w:endnote w:type="continuationSeparator" w:id="0">
    <w:p w14:paraId="169DBD4E" w14:textId="77777777" w:rsidR="009C4849" w:rsidRDefault="009C4849" w:rsidP="005543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3588" w14:textId="464AD385" w:rsidR="008A73D7" w:rsidRPr="008A73D7" w:rsidRDefault="008A73D7" w:rsidP="008A73D7">
    <w:pPr>
      <w:pStyle w:val="Footer"/>
      <w:jc w:val="left"/>
      <w:rPr>
        <w:lang w:val="en-IN"/>
      </w:rPr>
    </w:pPr>
    <w:r>
      <w:rPr>
        <w:lang w:val="en-IN"/>
      </w:rPr>
      <w:t xml:space="preserve">                              </w:t>
    </w:r>
    <w:proofErr w:type="gramStart"/>
    <w:r>
      <w:rPr>
        <w:lang w:val="en-IN"/>
      </w:rPr>
      <w:t>LETS</w:t>
    </w:r>
    <w:proofErr w:type="gramEnd"/>
    <w:r>
      <w:rPr>
        <w:lang w:val="en-IN"/>
      </w:rPr>
      <w:t xml:space="preserve"> HOPE FOR BEST AND PRAY FOR SUCCESS OF INDIA’S AND ISRO ON MOON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1FB8D" w14:textId="77777777" w:rsidR="009C4849" w:rsidRDefault="009C4849" w:rsidP="00554336">
      <w:pPr>
        <w:spacing w:after="0"/>
      </w:pPr>
      <w:r>
        <w:separator/>
      </w:r>
    </w:p>
  </w:footnote>
  <w:footnote w:type="continuationSeparator" w:id="0">
    <w:p w14:paraId="5E0083D4" w14:textId="77777777" w:rsidR="009C4849" w:rsidRDefault="009C4849" w:rsidP="005543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57F87"/>
    <w:multiLevelType w:val="multilevel"/>
    <w:tmpl w:val="881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68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12"/>
    <w:rsid w:val="000064BF"/>
    <w:rsid w:val="000139C1"/>
    <w:rsid w:val="00015939"/>
    <w:rsid w:val="0001620C"/>
    <w:rsid w:val="00052781"/>
    <w:rsid w:val="00061A8E"/>
    <w:rsid w:val="000821C8"/>
    <w:rsid w:val="0008417E"/>
    <w:rsid w:val="00086C23"/>
    <w:rsid w:val="00093F55"/>
    <w:rsid w:val="000970C8"/>
    <w:rsid w:val="000B08D7"/>
    <w:rsid w:val="000B7E70"/>
    <w:rsid w:val="000C05B8"/>
    <w:rsid w:val="000C4253"/>
    <w:rsid w:val="000C492C"/>
    <w:rsid w:val="000C63FC"/>
    <w:rsid w:val="000D1612"/>
    <w:rsid w:val="000E1912"/>
    <w:rsid w:val="000E3A15"/>
    <w:rsid w:val="000E410F"/>
    <w:rsid w:val="000E47DF"/>
    <w:rsid w:val="000E707E"/>
    <w:rsid w:val="000F13BE"/>
    <w:rsid w:val="000F3105"/>
    <w:rsid w:val="0010319C"/>
    <w:rsid w:val="001119CD"/>
    <w:rsid w:val="00120383"/>
    <w:rsid w:val="00132404"/>
    <w:rsid w:val="00132CE5"/>
    <w:rsid w:val="00133D55"/>
    <w:rsid w:val="001432CC"/>
    <w:rsid w:val="001472EB"/>
    <w:rsid w:val="0015557C"/>
    <w:rsid w:val="00155BB5"/>
    <w:rsid w:val="001627B3"/>
    <w:rsid w:val="0017372B"/>
    <w:rsid w:val="00173FCF"/>
    <w:rsid w:val="00174B98"/>
    <w:rsid w:val="00175772"/>
    <w:rsid w:val="00195C17"/>
    <w:rsid w:val="00196657"/>
    <w:rsid w:val="001A1751"/>
    <w:rsid w:val="001A5A0A"/>
    <w:rsid w:val="001A5C71"/>
    <w:rsid w:val="001B33D7"/>
    <w:rsid w:val="001B6EFF"/>
    <w:rsid w:val="001C50D0"/>
    <w:rsid w:val="001D517B"/>
    <w:rsid w:val="001D7797"/>
    <w:rsid w:val="001E28C1"/>
    <w:rsid w:val="001F5567"/>
    <w:rsid w:val="001F62F5"/>
    <w:rsid w:val="001F657F"/>
    <w:rsid w:val="0020424D"/>
    <w:rsid w:val="002107A1"/>
    <w:rsid w:val="0021691D"/>
    <w:rsid w:val="00216B9C"/>
    <w:rsid w:val="002263C2"/>
    <w:rsid w:val="00230183"/>
    <w:rsid w:val="0023286C"/>
    <w:rsid w:val="00237F02"/>
    <w:rsid w:val="00244816"/>
    <w:rsid w:val="002746CA"/>
    <w:rsid w:val="00275735"/>
    <w:rsid w:val="002768F0"/>
    <w:rsid w:val="0028351F"/>
    <w:rsid w:val="00284C66"/>
    <w:rsid w:val="002942F9"/>
    <w:rsid w:val="002952C6"/>
    <w:rsid w:val="00296A3E"/>
    <w:rsid w:val="002A6AF8"/>
    <w:rsid w:val="002A76D9"/>
    <w:rsid w:val="002B1B93"/>
    <w:rsid w:val="002C46CD"/>
    <w:rsid w:val="002C4E97"/>
    <w:rsid w:val="002C712F"/>
    <w:rsid w:val="002E400F"/>
    <w:rsid w:val="00305529"/>
    <w:rsid w:val="00315FD9"/>
    <w:rsid w:val="0031609F"/>
    <w:rsid w:val="00323F8B"/>
    <w:rsid w:val="003256BA"/>
    <w:rsid w:val="0032737D"/>
    <w:rsid w:val="00327B96"/>
    <w:rsid w:val="00327F09"/>
    <w:rsid w:val="00331FF6"/>
    <w:rsid w:val="00333A87"/>
    <w:rsid w:val="00353DCE"/>
    <w:rsid w:val="00362C30"/>
    <w:rsid w:val="00362F69"/>
    <w:rsid w:val="00387D7F"/>
    <w:rsid w:val="003A2F2B"/>
    <w:rsid w:val="003B3B75"/>
    <w:rsid w:val="003C118D"/>
    <w:rsid w:val="003C148F"/>
    <w:rsid w:val="003C252E"/>
    <w:rsid w:val="003C4ACB"/>
    <w:rsid w:val="003C55A4"/>
    <w:rsid w:val="003D0908"/>
    <w:rsid w:val="003E0014"/>
    <w:rsid w:val="003E07AA"/>
    <w:rsid w:val="003E759E"/>
    <w:rsid w:val="003F4C0F"/>
    <w:rsid w:val="003F544A"/>
    <w:rsid w:val="00415A82"/>
    <w:rsid w:val="0043647B"/>
    <w:rsid w:val="004569B8"/>
    <w:rsid w:val="00460859"/>
    <w:rsid w:val="004831AD"/>
    <w:rsid w:val="004B4571"/>
    <w:rsid w:val="004C3DF2"/>
    <w:rsid w:val="004D1721"/>
    <w:rsid w:val="004D1817"/>
    <w:rsid w:val="004D33E8"/>
    <w:rsid w:val="004D4C02"/>
    <w:rsid w:val="004E63BA"/>
    <w:rsid w:val="004F281F"/>
    <w:rsid w:val="004F74DD"/>
    <w:rsid w:val="00502068"/>
    <w:rsid w:val="005056FC"/>
    <w:rsid w:val="00507968"/>
    <w:rsid w:val="00527FE0"/>
    <w:rsid w:val="0053589F"/>
    <w:rsid w:val="0054348D"/>
    <w:rsid w:val="00543C35"/>
    <w:rsid w:val="005536C2"/>
    <w:rsid w:val="00554336"/>
    <w:rsid w:val="00566C26"/>
    <w:rsid w:val="005706B7"/>
    <w:rsid w:val="00575C13"/>
    <w:rsid w:val="00590DC3"/>
    <w:rsid w:val="005956D6"/>
    <w:rsid w:val="005A1800"/>
    <w:rsid w:val="005A78B4"/>
    <w:rsid w:val="005B3643"/>
    <w:rsid w:val="005B7C41"/>
    <w:rsid w:val="005C502F"/>
    <w:rsid w:val="005E1B08"/>
    <w:rsid w:val="005E2DC0"/>
    <w:rsid w:val="005F2B1B"/>
    <w:rsid w:val="005F415C"/>
    <w:rsid w:val="005F4830"/>
    <w:rsid w:val="006169CB"/>
    <w:rsid w:val="00622D79"/>
    <w:rsid w:val="00624F21"/>
    <w:rsid w:val="00630CF2"/>
    <w:rsid w:val="006608C8"/>
    <w:rsid w:val="00664133"/>
    <w:rsid w:val="00667FF3"/>
    <w:rsid w:val="006926DA"/>
    <w:rsid w:val="00692D2D"/>
    <w:rsid w:val="006931FE"/>
    <w:rsid w:val="006A5233"/>
    <w:rsid w:val="006B52E6"/>
    <w:rsid w:val="006C0B7A"/>
    <w:rsid w:val="006E2F9B"/>
    <w:rsid w:val="006E5B02"/>
    <w:rsid w:val="006E7170"/>
    <w:rsid w:val="006F2F91"/>
    <w:rsid w:val="0070526E"/>
    <w:rsid w:val="00710996"/>
    <w:rsid w:val="007123AA"/>
    <w:rsid w:val="007204C9"/>
    <w:rsid w:val="007212EC"/>
    <w:rsid w:val="00722A61"/>
    <w:rsid w:val="00725CB2"/>
    <w:rsid w:val="00727546"/>
    <w:rsid w:val="007313D3"/>
    <w:rsid w:val="00733B3B"/>
    <w:rsid w:val="00743839"/>
    <w:rsid w:val="0074723D"/>
    <w:rsid w:val="0077279E"/>
    <w:rsid w:val="00773C51"/>
    <w:rsid w:val="00786A41"/>
    <w:rsid w:val="00794C1C"/>
    <w:rsid w:val="0079573D"/>
    <w:rsid w:val="00796FAE"/>
    <w:rsid w:val="007A4B37"/>
    <w:rsid w:val="007B05E8"/>
    <w:rsid w:val="007B223E"/>
    <w:rsid w:val="007B5DCC"/>
    <w:rsid w:val="007C06B7"/>
    <w:rsid w:val="007C10B3"/>
    <w:rsid w:val="007D6A71"/>
    <w:rsid w:val="007D6D74"/>
    <w:rsid w:val="007D6DBE"/>
    <w:rsid w:val="007E141B"/>
    <w:rsid w:val="007E1630"/>
    <w:rsid w:val="007E4FD5"/>
    <w:rsid w:val="007E628C"/>
    <w:rsid w:val="007E78A1"/>
    <w:rsid w:val="007F5D1C"/>
    <w:rsid w:val="007F6234"/>
    <w:rsid w:val="00800A0F"/>
    <w:rsid w:val="008016E2"/>
    <w:rsid w:val="00807716"/>
    <w:rsid w:val="00813EA3"/>
    <w:rsid w:val="00826103"/>
    <w:rsid w:val="00830DC5"/>
    <w:rsid w:val="0083111F"/>
    <w:rsid w:val="00850158"/>
    <w:rsid w:val="008571EB"/>
    <w:rsid w:val="00863E1E"/>
    <w:rsid w:val="00864FBB"/>
    <w:rsid w:val="00865F74"/>
    <w:rsid w:val="00881491"/>
    <w:rsid w:val="0089013B"/>
    <w:rsid w:val="008951F3"/>
    <w:rsid w:val="008A560A"/>
    <w:rsid w:val="008A645C"/>
    <w:rsid w:val="008A73D7"/>
    <w:rsid w:val="008A790D"/>
    <w:rsid w:val="008B310F"/>
    <w:rsid w:val="008B64A3"/>
    <w:rsid w:val="008C055B"/>
    <w:rsid w:val="008C0AD6"/>
    <w:rsid w:val="008C2C11"/>
    <w:rsid w:val="008D4A3C"/>
    <w:rsid w:val="008D6766"/>
    <w:rsid w:val="008D757B"/>
    <w:rsid w:val="008E0A2E"/>
    <w:rsid w:val="008F4C12"/>
    <w:rsid w:val="008F75D6"/>
    <w:rsid w:val="009010EB"/>
    <w:rsid w:val="009047BC"/>
    <w:rsid w:val="00905685"/>
    <w:rsid w:val="0091232A"/>
    <w:rsid w:val="009151EB"/>
    <w:rsid w:val="0091599E"/>
    <w:rsid w:val="00915F67"/>
    <w:rsid w:val="009258D6"/>
    <w:rsid w:val="00940DDA"/>
    <w:rsid w:val="00953B20"/>
    <w:rsid w:val="00957478"/>
    <w:rsid w:val="009768A3"/>
    <w:rsid w:val="009912BE"/>
    <w:rsid w:val="0099442A"/>
    <w:rsid w:val="00994C68"/>
    <w:rsid w:val="009A033F"/>
    <w:rsid w:val="009A03FD"/>
    <w:rsid w:val="009A268A"/>
    <w:rsid w:val="009A2876"/>
    <w:rsid w:val="009A7638"/>
    <w:rsid w:val="009B2E43"/>
    <w:rsid w:val="009B66A2"/>
    <w:rsid w:val="009B7D83"/>
    <w:rsid w:val="009C4849"/>
    <w:rsid w:val="009C6DEC"/>
    <w:rsid w:val="009D34FD"/>
    <w:rsid w:val="009D3B7C"/>
    <w:rsid w:val="009D5E5F"/>
    <w:rsid w:val="009E409B"/>
    <w:rsid w:val="009F0EB8"/>
    <w:rsid w:val="009F4A41"/>
    <w:rsid w:val="00A0465D"/>
    <w:rsid w:val="00A0596F"/>
    <w:rsid w:val="00A1EDDC"/>
    <w:rsid w:val="00A36549"/>
    <w:rsid w:val="00A46549"/>
    <w:rsid w:val="00A491B1"/>
    <w:rsid w:val="00A61945"/>
    <w:rsid w:val="00A70242"/>
    <w:rsid w:val="00A74923"/>
    <w:rsid w:val="00A765BC"/>
    <w:rsid w:val="00A7758D"/>
    <w:rsid w:val="00A85400"/>
    <w:rsid w:val="00AA5FE5"/>
    <w:rsid w:val="00AB2AA3"/>
    <w:rsid w:val="00AC117E"/>
    <w:rsid w:val="00AE4980"/>
    <w:rsid w:val="00AF2EDF"/>
    <w:rsid w:val="00AF553C"/>
    <w:rsid w:val="00AF6DF5"/>
    <w:rsid w:val="00B07394"/>
    <w:rsid w:val="00B1023C"/>
    <w:rsid w:val="00B1671A"/>
    <w:rsid w:val="00B22F0C"/>
    <w:rsid w:val="00B35BC7"/>
    <w:rsid w:val="00B4611F"/>
    <w:rsid w:val="00B523EA"/>
    <w:rsid w:val="00B53541"/>
    <w:rsid w:val="00B53FB6"/>
    <w:rsid w:val="00B767C0"/>
    <w:rsid w:val="00B93C89"/>
    <w:rsid w:val="00B94C5E"/>
    <w:rsid w:val="00BA1EAC"/>
    <w:rsid w:val="00BA563E"/>
    <w:rsid w:val="00BB2688"/>
    <w:rsid w:val="00BC1947"/>
    <w:rsid w:val="00BC6155"/>
    <w:rsid w:val="00BC64EC"/>
    <w:rsid w:val="00BD5C4E"/>
    <w:rsid w:val="00BD7BDE"/>
    <w:rsid w:val="00BE07C1"/>
    <w:rsid w:val="00BE1E30"/>
    <w:rsid w:val="00BF5EB9"/>
    <w:rsid w:val="00C0323D"/>
    <w:rsid w:val="00C07E8F"/>
    <w:rsid w:val="00C11F17"/>
    <w:rsid w:val="00C30B77"/>
    <w:rsid w:val="00C37184"/>
    <w:rsid w:val="00C57F22"/>
    <w:rsid w:val="00C6249E"/>
    <w:rsid w:val="00C67ED5"/>
    <w:rsid w:val="00C71E9D"/>
    <w:rsid w:val="00C76D20"/>
    <w:rsid w:val="00C801BA"/>
    <w:rsid w:val="00C8086C"/>
    <w:rsid w:val="00C80916"/>
    <w:rsid w:val="00C85B4A"/>
    <w:rsid w:val="00C90E99"/>
    <w:rsid w:val="00C90FFE"/>
    <w:rsid w:val="00C94726"/>
    <w:rsid w:val="00C95CCD"/>
    <w:rsid w:val="00C97581"/>
    <w:rsid w:val="00CB0CB1"/>
    <w:rsid w:val="00CB19CE"/>
    <w:rsid w:val="00CB4217"/>
    <w:rsid w:val="00CC3396"/>
    <w:rsid w:val="00CC37A7"/>
    <w:rsid w:val="00CD00E1"/>
    <w:rsid w:val="00CD4C47"/>
    <w:rsid w:val="00CE1F2C"/>
    <w:rsid w:val="00CE49B2"/>
    <w:rsid w:val="00CE524C"/>
    <w:rsid w:val="00CF21D9"/>
    <w:rsid w:val="00CF34CD"/>
    <w:rsid w:val="00CF5018"/>
    <w:rsid w:val="00D1612C"/>
    <w:rsid w:val="00D30B97"/>
    <w:rsid w:val="00D30D96"/>
    <w:rsid w:val="00D31FCD"/>
    <w:rsid w:val="00D36F3C"/>
    <w:rsid w:val="00D43240"/>
    <w:rsid w:val="00D46CDC"/>
    <w:rsid w:val="00D6304B"/>
    <w:rsid w:val="00D676B3"/>
    <w:rsid w:val="00D67E44"/>
    <w:rsid w:val="00D8682F"/>
    <w:rsid w:val="00D90C37"/>
    <w:rsid w:val="00D91CFB"/>
    <w:rsid w:val="00DC27FC"/>
    <w:rsid w:val="00DD7F4A"/>
    <w:rsid w:val="00DF0B54"/>
    <w:rsid w:val="00E014D5"/>
    <w:rsid w:val="00E01AA7"/>
    <w:rsid w:val="00E034A1"/>
    <w:rsid w:val="00E07F58"/>
    <w:rsid w:val="00E11A96"/>
    <w:rsid w:val="00E15328"/>
    <w:rsid w:val="00E41F5C"/>
    <w:rsid w:val="00E6010D"/>
    <w:rsid w:val="00E61BD8"/>
    <w:rsid w:val="00E64FC6"/>
    <w:rsid w:val="00E7662D"/>
    <w:rsid w:val="00E76771"/>
    <w:rsid w:val="00E97F89"/>
    <w:rsid w:val="00EA5F38"/>
    <w:rsid w:val="00EA7977"/>
    <w:rsid w:val="00EB7B98"/>
    <w:rsid w:val="00EB7C0B"/>
    <w:rsid w:val="00EC4380"/>
    <w:rsid w:val="00ED3181"/>
    <w:rsid w:val="00ED7448"/>
    <w:rsid w:val="00EE7D8B"/>
    <w:rsid w:val="00EF0035"/>
    <w:rsid w:val="00EF1AFC"/>
    <w:rsid w:val="00F0187D"/>
    <w:rsid w:val="00F23030"/>
    <w:rsid w:val="00F25E08"/>
    <w:rsid w:val="00F31919"/>
    <w:rsid w:val="00F46C5B"/>
    <w:rsid w:val="00F47AAC"/>
    <w:rsid w:val="00F52FB4"/>
    <w:rsid w:val="00F62B75"/>
    <w:rsid w:val="00F66772"/>
    <w:rsid w:val="00F70FE9"/>
    <w:rsid w:val="00F7629D"/>
    <w:rsid w:val="00F9368A"/>
    <w:rsid w:val="00F963ED"/>
    <w:rsid w:val="00FA79BF"/>
    <w:rsid w:val="00FB03B9"/>
    <w:rsid w:val="00FB0C16"/>
    <w:rsid w:val="00FC0993"/>
    <w:rsid w:val="00FE03A7"/>
    <w:rsid w:val="00FE1408"/>
    <w:rsid w:val="00FE2A70"/>
    <w:rsid w:val="00FE4EB4"/>
    <w:rsid w:val="00FE7547"/>
    <w:rsid w:val="00FE7833"/>
    <w:rsid w:val="00FE7ABD"/>
    <w:rsid w:val="00FF3F9D"/>
    <w:rsid w:val="00FF613B"/>
    <w:rsid w:val="5224718C"/>
    <w:rsid w:val="5B7DBDC4"/>
    <w:rsid w:val="670EF97C"/>
    <w:rsid w:val="6B61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60A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19C"/>
    <w:pPr>
      <w:spacing w:after="240" w:line="240" w:lineRule="auto"/>
    </w:pPr>
    <w:rPr>
      <w:sz w:val="24"/>
    </w:rPr>
  </w:style>
  <w:style w:type="paragraph" w:styleId="Heading2">
    <w:name w:val="heading 2"/>
    <w:basedOn w:val="Normal"/>
    <w:link w:val="Heading2Char"/>
    <w:uiPriority w:val="9"/>
    <w:qFormat/>
    <w:rsid w:val="00C37184"/>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rsid w:val="009A2876"/>
    <w:pPr>
      <w:widowControl w:val="0"/>
      <w:pBdr>
        <w:bottom w:val="single" w:sz="8" w:space="6" w:color="808080" w:themeColor="background1" w:themeShade="80"/>
      </w:pBdr>
      <w:autoSpaceDE w:val="0"/>
      <w:autoSpaceDN w:val="0"/>
    </w:pPr>
    <w:rPr>
      <w:b/>
      <w:caps/>
      <w:szCs w:val="24"/>
    </w:rPr>
  </w:style>
  <w:style w:type="paragraph" w:styleId="Header">
    <w:name w:val="header"/>
    <w:basedOn w:val="Footer"/>
    <w:link w:val="HeaderChar"/>
    <w:uiPriority w:val="99"/>
    <w:rsid w:val="00CE1F2C"/>
    <w:rPr>
      <w:rFonts w:asciiTheme="majorHAnsi" w:hAnsiTheme="majorHAnsi"/>
      <w:color w:val="000000" w:themeColor="text1"/>
      <w:sz w:val="56"/>
    </w:rPr>
  </w:style>
  <w:style w:type="character" w:customStyle="1" w:styleId="HeaderChar">
    <w:name w:val="Header Char"/>
    <w:basedOn w:val="DefaultParagraphFont"/>
    <w:link w:val="Header"/>
    <w:uiPriority w:val="99"/>
    <w:rsid w:val="00CE1F2C"/>
    <w:rPr>
      <w:rFonts w:asciiTheme="majorHAnsi" w:hAnsiTheme="majorHAnsi"/>
      <w:color w:val="000000" w:themeColor="text1"/>
      <w:sz w:val="56"/>
    </w:rPr>
  </w:style>
  <w:style w:type="paragraph" w:styleId="Footer">
    <w:name w:val="footer"/>
    <w:basedOn w:val="NoSpacing"/>
    <w:link w:val="FooterChar"/>
    <w:uiPriority w:val="99"/>
    <w:rsid w:val="0010319C"/>
    <w:pPr>
      <w:jc w:val="center"/>
    </w:pPr>
  </w:style>
  <w:style w:type="character" w:customStyle="1" w:styleId="FooterChar">
    <w:name w:val="Footer Char"/>
    <w:basedOn w:val="DefaultParagraphFont"/>
    <w:link w:val="Footer"/>
    <w:uiPriority w:val="99"/>
    <w:rsid w:val="0010319C"/>
  </w:style>
  <w:style w:type="paragraph" w:styleId="NormalWeb">
    <w:name w:val="Normal (Web)"/>
    <w:basedOn w:val="Normal"/>
    <w:uiPriority w:val="99"/>
    <w:semiHidden/>
    <w:rsid w:val="00C11F17"/>
    <w:pPr>
      <w:spacing w:before="100" w:beforeAutospacing="1" w:after="100" w:afterAutospacing="1"/>
    </w:pPr>
    <w:rPr>
      <w:rFonts w:ascii="Times New Roman" w:eastAsia="Times New Roman" w:hAnsi="Times New Roman" w:cs="Times New Roman"/>
      <w:szCs w:val="24"/>
    </w:rPr>
  </w:style>
  <w:style w:type="paragraph" w:customStyle="1" w:styleId="SmallAuthorName">
    <w:name w:val="Small Author Name"/>
    <w:basedOn w:val="Normal"/>
    <w:qFormat/>
    <w:rsid w:val="004831AD"/>
    <w:pPr>
      <w:spacing w:after="0"/>
    </w:pPr>
    <w:rPr>
      <w:bCs/>
    </w:rPr>
  </w:style>
  <w:style w:type="paragraph" w:customStyle="1" w:styleId="SmallArticleTitle">
    <w:name w:val="Small Article Title"/>
    <w:basedOn w:val="Normal"/>
    <w:qFormat/>
    <w:rsid w:val="00F66772"/>
    <w:pPr>
      <w:spacing w:after="0" w:line="276" w:lineRule="auto"/>
    </w:pPr>
    <w:rPr>
      <w:rFonts w:asciiTheme="majorHAnsi" w:hAnsiTheme="majorHAnsi"/>
      <w:sz w:val="32"/>
    </w:rPr>
  </w:style>
  <w:style w:type="paragraph" w:customStyle="1" w:styleId="SmallArticleSubtitle">
    <w:name w:val="Small Article Subtitle"/>
    <w:basedOn w:val="Normal"/>
    <w:qFormat/>
    <w:rsid w:val="00F66772"/>
    <w:pPr>
      <w:spacing w:after="0" w:line="276" w:lineRule="auto"/>
    </w:pPr>
    <w:rPr>
      <w:sz w:val="32"/>
    </w:rPr>
  </w:style>
  <w:style w:type="paragraph" w:customStyle="1" w:styleId="BodyCopy">
    <w:name w:val="Body Copy"/>
    <w:basedOn w:val="NormalWeb"/>
    <w:qFormat/>
    <w:rsid w:val="00864FBB"/>
    <w:rPr>
      <w:rFonts w:asciiTheme="minorHAnsi" w:hAnsiTheme="minorHAnsi"/>
      <w:color w:val="000000"/>
    </w:rPr>
  </w:style>
  <w:style w:type="paragraph" w:customStyle="1" w:styleId="LargeAuthorName">
    <w:name w:val="Large Author Name"/>
    <w:basedOn w:val="Normal"/>
    <w:next w:val="NoSpacing"/>
    <w:qFormat/>
    <w:rsid w:val="00727546"/>
    <w:pPr>
      <w:spacing w:after="0" w:line="276" w:lineRule="auto"/>
    </w:pPr>
    <w:rPr>
      <w:sz w:val="32"/>
    </w:rPr>
  </w:style>
  <w:style w:type="paragraph" w:customStyle="1" w:styleId="LargeArticleTitle">
    <w:name w:val="Large Article Title"/>
    <w:basedOn w:val="Normal"/>
    <w:next w:val="Normal"/>
    <w:qFormat/>
    <w:rsid w:val="00727546"/>
    <w:pPr>
      <w:spacing w:after="0" w:line="276" w:lineRule="auto"/>
    </w:pPr>
    <w:rPr>
      <w:rFonts w:asciiTheme="majorHAnsi" w:hAnsiTheme="majorHAnsi"/>
      <w:sz w:val="52"/>
    </w:rPr>
  </w:style>
  <w:style w:type="paragraph" w:customStyle="1" w:styleId="LargeArticleSubtitle">
    <w:name w:val="Large Article Subtitle"/>
    <w:basedOn w:val="Normal"/>
    <w:next w:val="Normal"/>
    <w:qFormat/>
    <w:rsid w:val="00727546"/>
    <w:pPr>
      <w:spacing w:after="0" w:line="276" w:lineRule="auto"/>
    </w:pPr>
    <w:rPr>
      <w:sz w:val="40"/>
    </w:rPr>
  </w:style>
  <w:style w:type="paragraph" w:customStyle="1" w:styleId="MastheadTItle">
    <w:name w:val="Masthead TItle"/>
    <w:basedOn w:val="Normal"/>
    <w:qFormat/>
    <w:rsid w:val="00F66772"/>
    <w:pPr>
      <w:spacing w:after="0"/>
      <w:jc w:val="center"/>
    </w:pPr>
    <w:rPr>
      <w:rFonts w:asciiTheme="majorHAnsi" w:hAnsiTheme="majorHAnsi"/>
      <w:color w:val="000000" w:themeColor="text1"/>
      <w:sz w:val="124"/>
    </w:rPr>
  </w:style>
  <w:style w:type="paragraph" w:customStyle="1" w:styleId="MastheadSubtitle">
    <w:name w:val="Masthead Subtitle"/>
    <w:basedOn w:val="Normal"/>
    <w:qFormat/>
    <w:rsid w:val="006F2F91"/>
    <w:pPr>
      <w:spacing w:after="0"/>
      <w:jc w:val="center"/>
    </w:pPr>
    <w:rPr>
      <w:rFonts w:ascii="Baskerville Old Face" w:hAnsi="Baskerville Old Face"/>
      <w:iCs/>
      <w:sz w:val="40"/>
      <w:szCs w:val="40"/>
    </w:rPr>
  </w:style>
  <w:style w:type="paragraph" w:customStyle="1" w:styleId="PullQuote">
    <w:name w:val="Pull Quote"/>
    <w:basedOn w:val="Normal"/>
    <w:qFormat/>
    <w:rsid w:val="00362F69"/>
    <w:pPr>
      <w:spacing w:after="0"/>
      <w:ind w:left="288" w:hanging="288"/>
    </w:pPr>
    <w:rPr>
      <w:sz w:val="56"/>
      <w:szCs w:val="56"/>
    </w:rPr>
  </w:style>
  <w:style w:type="paragraph" w:customStyle="1" w:styleId="PullQuoteAttribution">
    <w:name w:val="Pull Quote Attribution"/>
    <w:basedOn w:val="Normal"/>
    <w:qFormat/>
    <w:rsid w:val="00362F69"/>
    <w:pPr>
      <w:spacing w:after="0"/>
      <w:ind w:left="288" w:hanging="288"/>
      <w:jc w:val="right"/>
    </w:pPr>
    <w:rPr>
      <w:sz w:val="32"/>
      <w:szCs w:val="32"/>
    </w:rPr>
  </w:style>
  <w:style w:type="paragraph" w:customStyle="1" w:styleId="PhotoCaption">
    <w:name w:val="Photo Caption"/>
    <w:basedOn w:val="Normal"/>
    <w:qFormat/>
    <w:rsid w:val="00AE4980"/>
    <w:pPr>
      <w:spacing w:after="0"/>
    </w:pPr>
    <w:rPr>
      <w:noProof/>
      <w:sz w:val="18"/>
    </w:rPr>
  </w:style>
  <w:style w:type="paragraph" w:customStyle="1" w:styleId="MastheadCopy">
    <w:name w:val="Masthead Copy"/>
    <w:basedOn w:val="Normal"/>
    <w:qFormat/>
    <w:rsid w:val="006F2F91"/>
    <w:pPr>
      <w:spacing w:after="0"/>
      <w:jc w:val="center"/>
    </w:pPr>
    <w:rPr>
      <w:rFonts w:ascii="Baskerville Old Face" w:hAnsi="Baskerville Old Face"/>
      <w:iCs/>
    </w:rPr>
  </w:style>
  <w:style w:type="character" w:styleId="CommentReference">
    <w:name w:val="annotation reference"/>
    <w:basedOn w:val="DefaultParagraphFont"/>
    <w:uiPriority w:val="99"/>
    <w:semiHidden/>
    <w:unhideWhenUsed/>
    <w:rsid w:val="00F31919"/>
    <w:rPr>
      <w:sz w:val="16"/>
      <w:szCs w:val="16"/>
    </w:rPr>
  </w:style>
  <w:style w:type="paragraph" w:styleId="CommentText">
    <w:name w:val="annotation text"/>
    <w:basedOn w:val="Normal"/>
    <w:link w:val="CommentTextChar"/>
    <w:uiPriority w:val="99"/>
    <w:semiHidden/>
    <w:rsid w:val="00F31919"/>
    <w:rPr>
      <w:sz w:val="20"/>
      <w:szCs w:val="20"/>
    </w:rPr>
  </w:style>
  <w:style w:type="character" w:customStyle="1" w:styleId="CommentTextChar">
    <w:name w:val="Comment Text Char"/>
    <w:basedOn w:val="DefaultParagraphFont"/>
    <w:link w:val="CommentText"/>
    <w:uiPriority w:val="99"/>
    <w:semiHidden/>
    <w:rsid w:val="00B523EA"/>
    <w:rPr>
      <w:sz w:val="20"/>
      <w:szCs w:val="20"/>
    </w:rPr>
  </w:style>
  <w:style w:type="paragraph" w:styleId="CommentSubject">
    <w:name w:val="annotation subject"/>
    <w:basedOn w:val="CommentText"/>
    <w:next w:val="CommentText"/>
    <w:link w:val="CommentSubjectChar"/>
    <w:uiPriority w:val="99"/>
    <w:semiHidden/>
    <w:unhideWhenUsed/>
    <w:rsid w:val="00F31919"/>
    <w:rPr>
      <w:b/>
      <w:bCs/>
    </w:rPr>
  </w:style>
  <w:style w:type="character" w:customStyle="1" w:styleId="CommentSubjectChar">
    <w:name w:val="Comment Subject Char"/>
    <w:basedOn w:val="CommentTextChar"/>
    <w:link w:val="CommentSubject"/>
    <w:uiPriority w:val="99"/>
    <w:semiHidden/>
    <w:rsid w:val="00F31919"/>
    <w:rPr>
      <w:b/>
      <w:bCs/>
      <w:sz w:val="20"/>
      <w:szCs w:val="20"/>
    </w:rPr>
  </w:style>
  <w:style w:type="paragraph" w:styleId="BalloonText">
    <w:name w:val="Balloon Text"/>
    <w:basedOn w:val="Normal"/>
    <w:link w:val="BalloonTextChar"/>
    <w:uiPriority w:val="99"/>
    <w:semiHidden/>
    <w:unhideWhenUsed/>
    <w:rsid w:val="000064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BF"/>
    <w:rPr>
      <w:rFonts w:ascii="Segoe UI" w:hAnsi="Segoe UI" w:cs="Segoe UI"/>
      <w:sz w:val="18"/>
      <w:szCs w:val="18"/>
    </w:rPr>
  </w:style>
  <w:style w:type="character" w:styleId="PlaceholderText">
    <w:name w:val="Placeholder Text"/>
    <w:basedOn w:val="DefaultParagraphFont"/>
    <w:uiPriority w:val="99"/>
    <w:semiHidden/>
    <w:rsid w:val="00F7629D"/>
    <w:rPr>
      <w:color w:val="808080"/>
    </w:rPr>
  </w:style>
  <w:style w:type="paragraph" w:styleId="NoSpacing">
    <w:name w:val="No Spacing"/>
    <w:uiPriority w:val="1"/>
    <w:qFormat/>
    <w:rsid w:val="00F66772"/>
    <w:pPr>
      <w:spacing w:after="0" w:line="240" w:lineRule="auto"/>
    </w:pPr>
  </w:style>
  <w:style w:type="paragraph" w:styleId="TOC1">
    <w:name w:val="toc 1"/>
    <w:basedOn w:val="BodyCopy"/>
    <w:next w:val="Normal"/>
    <w:uiPriority w:val="39"/>
    <w:rsid w:val="005E1B08"/>
    <w:pPr>
      <w:spacing w:before="0" w:beforeAutospacing="0" w:after="0" w:afterAutospacing="0"/>
    </w:pPr>
    <w:rPr>
      <w:color w:val="000000" w:themeColor="text1"/>
    </w:rPr>
  </w:style>
  <w:style w:type="paragraph" w:styleId="TOC2">
    <w:name w:val="toc 2"/>
    <w:basedOn w:val="Normal"/>
    <w:next w:val="Normal"/>
    <w:uiPriority w:val="39"/>
    <w:rsid w:val="000C492C"/>
    <w:pPr>
      <w:spacing w:after="0"/>
    </w:pPr>
    <w:rPr>
      <w:b/>
    </w:rPr>
  </w:style>
  <w:style w:type="paragraph" w:styleId="Title">
    <w:name w:val="Title"/>
    <w:basedOn w:val="Normal"/>
    <w:next w:val="Normal"/>
    <w:link w:val="TitleChar"/>
    <w:uiPriority w:val="10"/>
    <w:qFormat/>
    <w:rsid w:val="006A523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233"/>
    <w:rPr>
      <w:rFonts w:asciiTheme="majorHAnsi" w:eastAsiaTheme="majorEastAsia" w:hAnsiTheme="majorHAnsi" w:cstheme="majorBidi"/>
      <w:spacing w:val="-10"/>
      <w:kern w:val="28"/>
      <w:sz w:val="56"/>
      <w:szCs w:val="56"/>
    </w:rPr>
  </w:style>
  <w:style w:type="paragraph" w:customStyle="1" w:styleId="TOCHeadline">
    <w:name w:val="TOC Headline"/>
    <w:basedOn w:val="SmallArticleSubtitle"/>
    <w:qFormat/>
    <w:rsid w:val="006A5233"/>
    <w:pPr>
      <w:jc w:val="center"/>
    </w:pPr>
    <w:rPr>
      <w:rFonts w:asciiTheme="majorHAnsi" w:hAnsiTheme="majorHAnsi"/>
      <w:color w:val="000000" w:themeColor="text1"/>
    </w:rPr>
  </w:style>
  <w:style w:type="character" w:customStyle="1" w:styleId="trcrboxheaderspan">
    <w:name w:val="trc_rbox_header_span"/>
    <w:basedOn w:val="DefaultParagraphFont"/>
    <w:rsid w:val="00F9368A"/>
  </w:style>
  <w:style w:type="character" w:customStyle="1" w:styleId="Heading2Char">
    <w:name w:val="Heading 2 Char"/>
    <w:basedOn w:val="DefaultParagraphFont"/>
    <w:link w:val="Heading2"/>
    <w:uiPriority w:val="9"/>
    <w:rsid w:val="00C37184"/>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8A7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5474">
      <w:bodyDiv w:val="1"/>
      <w:marLeft w:val="0"/>
      <w:marRight w:val="0"/>
      <w:marTop w:val="0"/>
      <w:marBottom w:val="0"/>
      <w:divBdr>
        <w:top w:val="none" w:sz="0" w:space="0" w:color="auto"/>
        <w:left w:val="none" w:sz="0" w:space="0" w:color="auto"/>
        <w:bottom w:val="none" w:sz="0" w:space="0" w:color="auto"/>
        <w:right w:val="none" w:sz="0" w:space="0" w:color="auto"/>
      </w:divBdr>
      <w:divsChild>
        <w:div w:id="1596864973">
          <w:marLeft w:val="0"/>
          <w:marRight w:val="0"/>
          <w:marTop w:val="0"/>
          <w:marBottom w:val="0"/>
          <w:divBdr>
            <w:top w:val="none" w:sz="0" w:space="0" w:color="auto"/>
            <w:left w:val="none" w:sz="0" w:space="0" w:color="auto"/>
            <w:bottom w:val="none" w:sz="0" w:space="0" w:color="auto"/>
            <w:right w:val="none" w:sz="0" w:space="0" w:color="auto"/>
          </w:divBdr>
          <w:divsChild>
            <w:div w:id="259029757">
              <w:marLeft w:val="0"/>
              <w:marRight w:val="0"/>
              <w:marTop w:val="0"/>
              <w:marBottom w:val="0"/>
              <w:divBdr>
                <w:top w:val="none" w:sz="0" w:space="0" w:color="auto"/>
                <w:left w:val="none" w:sz="0" w:space="0" w:color="auto"/>
                <w:bottom w:val="none" w:sz="0" w:space="0" w:color="auto"/>
                <w:right w:val="none" w:sz="0" w:space="0" w:color="auto"/>
              </w:divBdr>
              <w:divsChild>
                <w:div w:id="2030567448">
                  <w:marLeft w:val="0"/>
                  <w:marRight w:val="0"/>
                  <w:marTop w:val="0"/>
                  <w:marBottom w:val="0"/>
                  <w:divBdr>
                    <w:top w:val="single" w:sz="2" w:space="0" w:color="DFDFDF"/>
                    <w:left w:val="single" w:sz="2" w:space="0" w:color="DFDFDF"/>
                    <w:bottom w:val="single" w:sz="2" w:space="0" w:color="DFDFDF"/>
                    <w:right w:val="single" w:sz="2" w:space="0" w:color="DFDFDF"/>
                  </w:divBdr>
                  <w:divsChild>
                    <w:div w:id="13437826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8713475">
      <w:bodyDiv w:val="1"/>
      <w:marLeft w:val="0"/>
      <w:marRight w:val="0"/>
      <w:marTop w:val="0"/>
      <w:marBottom w:val="0"/>
      <w:divBdr>
        <w:top w:val="none" w:sz="0" w:space="0" w:color="auto"/>
        <w:left w:val="none" w:sz="0" w:space="0" w:color="auto"/>
        <w:bottom w:val="none" w:sz="0" w:space="0" w:color="auto"/>
        <w:right w:val="none" w:sz="0" w:space="0" w:color="auto"/>
      </w:divBdr>
    </w:div>
    <w:div w:id="380978510">
      <w:bodyDiv w:val="1"/>
      <w:marLeft w:val="0"/>
      <w:marRight w:val="0"/>
      <w:marTop w:val="0"/>
      <w:marBottom w:val="0"/>
      <w:divBdr>
        <w:top w:val="none" w:sz="0" w:space="0" w:color="auto"/>
        <w:left w:val="none" w:sz="0" w:space="0" w:color="auto"/>
        <w:bottom w:val="none" w:sz="0" w:space="0" w:color="auto"/>
        <w:right w:val="none" w:sz="0" w:space="0" w:color="auto"/>
      </w:divBdr>
      <w:divsChild>
        <w:div w:id="730664428">
          <w:marLeft w:val="0"/>
          <w:marRight w:val="0"/>
          <w:marTop w:val="0"/>
          <w:marBottom w:val="0"/>
          <w:divBdr>
            <w:top w:val="none" w:sz="0" w:space="0" w:color="auto"/>
            <w:left w:val="none" w:sz="0" w:space="0" w:color="auto"/>
            <w:bottom w:val="none" w:sz="0" w:space="0" w:color="auto"/>
            <w:right w:val="none" w:sz="0" w:space="0" w:color="auto"/>
          </w:divBdr>
        </w:div>
      </w:divsChild>
    </w:div>
    <w:div w:id="483283621">
      <w:bodyDiv w:val="1"/>
      <w:marLeft w:val="0"/>
      <w:marRight w:val="0"/>
      <w:marTop w:val="0"/>
      <w:marBottom w:val="0"/>
      <w:divBdr>
        <w:top w:val="none" w:sz="0" w:space="0" w:color="auto"/>
        <w:left w:val="none" w:sz="0" w:space="0" w:color="auto"/>
        <w:bottom w:val="none" w:sz="0" w:space="0" w:color="auto"/>
        <w:right w:val="none" w:sz="0" w:space="0" w:color="auto"/>
      </w:divBdr>
    </w:div>
    <w:div w:id="751778373">
      <w:bodyDiv w:val="1"/>
      <w:marLeft w:val="0"/>
      <w:marRight w:val="0"/>
      <w:marTop w:val="0"/>
      <w:marBottom w:val="0"/>
      <w:divBdr>
        <w:top w:val="none" w:sz="0" w:space="0" w:color="auto"/>
        <w:left w:val="none" w:sz="0" w:space="0" w:color="auto"/>
        <w:bottom w:val="none" w:sz="0" w:space="0" w:color="auto"/>
        <w:right w:val="none" w:sz="0" w:space="0" w:color="auto"/>
      </w:divBdr>
    </w:div>
    <w:div w:id="1026249580">
      <w:bodyDiv w:val="1"/>
      <w:marLeft w:val="0"/>
      <w:marRight w:val="0"/>
      <w:marTop w:val="0"/>
      <w:marBottom w:val="0"/>
      <w:divBdr>
        <w:top w:val="none" w:sz="0" w:space="0" w:color="auto"/>
        <w:left w:val="none" w:sz="0" w:space="0" w:color="auto"/>
        <w:bottom w:val="none" w:sz="0" w:space="0" w:color="auto"/>
        <w:right w:val="none" w:sz="0" w:space="0" w:color="auto"/>
      </w:divBdr>
    </w:div>
    <w:div w:id="1094132319">
      <w:bodyDiv w:val="1"/>
      <w:marLeft w:val="0"/>
      <w:marRight w:val="0"/>
      <w:marTop w:val="0"/>
      <w:marBottom w:val="0"/>
      <w:divBdr>
        <w:top w:val="none" w:sz="0" w:space="0" w:color="auto"/>
        <w:left w:val="none" w:sz="0" w:space="0" w:color="auto"/>
        <w:bottom w:val="none" w:sz="0" w:space="0" w:color="auto"/>
        <w:right w:val="none" w:sz="0" w:space="0" w:color="auto"/>
      </w:divBdr>
    </w:div>
    <w:div w:id="1130780277">
      <w:bodyDiv w:val="1"/>
      <w:marLeft w:val="0"/>
      <w:marRight w:val="0"/>
      <w:marTop w:val="0"/>
      <w:marBottom w:val="0"/>
      <w:divBdr>
        <w:top w:val="none" w:sz="0" w:space="0" w:color="auto"/>
        <w:left w:val="none" w:sz="0" w:space="0" w:color="auto"/>
        <w:bottom w:val="none" w:sz="0" w:space="0" w:color="auto"/>
        <w:right w:val="none" w:sz="0" w:space="0" w:color="auto"/>
      </w:divBdr>
      <w:divsChild>
        <w:div w:id="522746670">
          <w:marLeft w:val="0"/>
          <w:marRight w:val="0"/>
          <w:marTop w:val="600"/>
          <w:marBottom w:val="240"/>
          <w:divBdr>
            <w:top w:val="none" w:sz="0" w:space="0" w:color="auto"/>
            <w:left w:val="none" w:sz="0" w:space="0" w:color="auto"/>
            <w:bottom w:val="none" w:sz="0" w:space="0" w:color="auto"/>
            <w:right w:val="none" w:sz="0" w:space="0" w:color="auto"/>
          </w:divBdr>
        </w:div>
      </w:divsChild>
    </w:div>
    <w:div w:id="1398557002">
      <w:bodyDiv w:val="1"/>
      <w:marLeft w:val="0"/>
      <w:marRight w:val="0"/>
      <w:marTop w:val="0"/>
      <w:marBottom w:val="0"/>
      <w:divBdr>
        <w:top w:val="none" w:sz="0" w:space="0" w:color="auto"/>
        <w:left w:val="none" w:sz="0" w:space="0" w:color="auto"/>
        <w:bottom w:val="none" w:sz="0" w:space="0" w:color="auto"/>
        <w:right w:val="none" w:sz="0" w:space="0" w:color="auto"/>
      </w:divBdr>
    </w:div>
    <w:div w:id="1602566680">
      <w:bodyDiv w:val="1"/>
      <w:marLeft w:val="0"/>
      <w:marRight w:val="0"/>
      <w:marTop w:val="0"/>
      <w:marBottom w:val="0"/>
      <w:divBdr>
        <w:top w:val="none" w:sz="0" w:space="0" w:color="auto"/>
        <w:left w:val="none" w:sz="0" w:space="0" w:color="auto"/>
        <w:bottom w:val="none" w:sz="0" w:space="0" w:color="auto"/>
        <w:right w:val="none" w:sz="0" w:space="0" w:color="auto"/>
      </w:divBdr>
    </w:div>
    <w:div w:id="179995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s\AppData\Roaming\Microsoft\Templates\Traditional%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E49B1C6D974C25A4763CB5B7F777EA"/>
        <w:category>
          <w:name w:val="General"/>
          <w:gallery w:val="placeholder"/>
        </w:category>
        <w:types>
          <w:type w:val="bbPlcHdr"/>
        </w:types>
        <w:behaviors>
          <w:behavior w:val="content"/>
        </w:behaviors>
        <w:guid w:val="{4FF22959-6E73-4C8E-96A9-0E641AD15C14}"/>
      </w:docPartPr>
      <w:docPartBody>
        <w:p w:rsidR="00000000" w:rsidRDefault="00000000">
          <w:pPr>
            <w:pStyle w:val="2AE49B1C6D974C25A4763CB5B7F777EA"/>
          </w:pPr>
          <w:r w:rsidRPr="00F7629D">
            <w:t xml:space="preserve">Tuesday, </w:t>
          </w:r>
          <w:r w:rsidRPr="00F7629D">
            <w:br/>
            <w:t xml:space="preserve">Sep 20, </w:t>
          </w:r>
          <w:r w:rsidRPr="00F7629D">
            <w:br/>
            <w:t>YYYY</w:t>
          </w:r>
        </w:p>
      </w:docPartBody>
    </w:docPart>
    <w:docPart>
      <w:docPartPr>
        <w:name w:val="D01CD35DB72D42B4BEF6E9DB0B0F7A6A"/>
        <w:category>
          <w:name w:val="General"/>
          <w:gallery w:val="placeholder"/>
        </w:category>
        <w:types>
          <w:type w:val="bbPlcHdr"/>
        </w:types>
        <w:behaviors>
          <w:behavior w:val="content"/>
        </w:behaviors>
        <w:guid w:val="{24E3A906-67A3-45E4-9230-F3172E4E4D29}"/>
      </w:docPartPr>
      <w:docPartBody>
        <w:p w:rsidR="00000000" w:rsidRDefault="00000000">
          <w:pPr>
            <w:pStyle w:val="D01CD35DB72D42B4BEF6E9DB0B0F7A6A"/>
          </w:pPr>
          <w:r w:rsidRPr="00F7629D">
            <w:t>NEWS TODAY</w:t>
          </w:r>
        </w:p>
      </w:docPartBody>
    </w:docPart>
    <w:docPart>
      <w:docPartPr>
        <w:name w:val="910EC935DC0A4E15A8AEC85BED63AE00"/>
        <w:category>
          <w:name w:val="General"/>
          <w:gallery w:val="placeholder"/>
        </w:category>
        <w:types>
          <w:type w:val="bbPlcHdr"/>
        </w:types>
        <w:behaviors>
          <w:behavior w:val="content"/>
        </w:behaviors>
        <w:guid w:val="{334C0E4C-C8E9-434C-86AB-C8595AC64B6D}"/>
      </w:docPartPr>
      <w:docPartBody>
        <w:p w:rsidR="00000000" w:rsidRDefault="00000000">
          <w:pPr>
            <w:pStyle w:val="910EC935DC0A4E15A8AEC85BED63AE00"/>
          </w:pPr>
          <w:r w:rsidRPr="00EB7B98">
            <w:t>Latest news and bulletin updates</w:t>
          </w:r>
        </w:p>
      </w:docPartBody>
    </w:docPart>
    <w:docPart>
      <w:docPartPr>
        <w:name w:val="C4A10B6B6E8F4A8087BC769CCA4232DE"/>
        <w:category>
          <w:name w:val="General"/>
          <w:gallery w:val="placeholder"/>
        </w:category>
        <w:types>
          <w:type w:val="bbPlcHdr"/>
        </w:types>
        <w:behaviors>
          <w:behavior w:val="content"/>
        </w:behaviors>
        <w:guid w:val="{36573754-8E80-4E19-B495-980C0DA619BD}"/>
      </w:docPartPr>
      <w:docPartBody>
        <w:p w:rsidR="00000000" w:rsidRDefault="00000000">
          <w:pPr>
            <w:pStyle w:val="C4A10B6B6E8F4A8087BC769CCA4232DE"/>
          </w:pPr>
          <w:r w:rsidRPr="00F7629D">
            <w:t>Mirjam Nilsson</w:t>
          </w:r>
        </w:p>
      </w:docPartBody>
    </w:docPart>
    <w:docPart>
      <w:docPartPr>
        <w:name w:val="B98C9E98507446FB932FDA7C9CC7B2CA"/>
        <w:category>
          <w:name w:val="General"/>
          <w:gallery w:val="placeholder"/>
        </w:category>
        <w:types>
          <w:type w:val="bbPlcHdr"/>
        </w:types>
        <w:behaviors>
          <w:behavior w:val="content"/>
        </w:behaviors>
        <w:guid w:val="{4A77CEB0-243E-42D8-90A7-2CDCF1A22AED}"/>
      </w:docPartPr>
      <w:docPartBody>
        <w:p w:rsidR="00000000" w:rsidRDefault="00000000">
          <w:pPr>
            <w:pStyle w:val="B98C9E98507446FB932FDA7C9CC7B2CA"/>
          </w:pPr>
          <w:r w:rsidRPr="00F7629D">
            <w:t>The latest updates</w:t>
          </w:r>
        </w:p>
      </w:docPartBody>
    </w:docPart>
    <w:docPart>
      <w:docPartPr>
        <w:name w:val="8FAE115259774941A9B2F1FDA7CBB177"/>
        <w:category>
          <w:name w:val="General"/>
          <w:gallery w:val="placeholder"/>
        </w:category>
        <w:types>
          <w:type w:val="bbPlcHdr"/>
        </w:types>
        <w:behaviors>
          <w:behavior w:val="content"/>
        </w:behaviors>
        <w:guid w:val="{35EF270A-7A81-499B-A0A3-2B837161D876}"/>
      </w:docPartPr>
      <w:docPartBody>
        <w:p w:rsidR="00E42539" w:rsidRPr="00F66772" w:rsidRDefault="00000000" w:rsidP="00F66772">
          <w:r w:rsidRPr="00F66772">
            <w:t xml:space="preserve">Video provides a powerful way to help you prove your point. When you click Online Video, you can paste in the embed code for the video you want to add. You can also type a keyword to search online for the video that best fits your document. </w:t>
          </w:r>
        </w:p>
        <w:p w:rsidR="00E42539" w:rsidRPr="00F66772" w:rsidRDefault="00000000" w:rsidP="00F66772">
          <w:r w:rsidRPr="00F66772">
            <w:t>To make your d</w:t>
          </w:r>
          <w:r w:rsidRPr="00F66772">
            <w:t xml:space="preserve">ocument look professionally produced, Word provides header, footer, cover page, and text box designs that complement each other. For example, you can add a matching cover page, header, and sidebar. </w:t>
          </w:r>
        </w:p>
        <w:p w:rsidR="00E42539" w:rsidRPr="00F66772" w:rsidRDefault="00000000" w:rsidP="00F66772">
          <w:r w:rsidRPr="00F66772">
            <w:t>Click Insert and then choose the elements you want from t</w:t>
          </w:r>
          <w:r w:rsidRPr="00F66772">
            <w:t xml:space="preserve">he different galleries. </w:t>
          </w:r>
        </w:p>
        <w:p w:rsidR="00E42539" w:rsidRPr="00F66772" w:rsidRDefault="00000000" w:rsidP="00F66772">
          <w:r w:rsidRPr="00F66772">
            <w:t>Themes and styles also help keep your document coordinated. When you click Design and choose a new Theme, the pictures, charts, and SmartArt graphics change to match your new theme. When you apply styles, your headings change to ma</w:t>
          </w:r>
          <w:r w:rsidRPr="00F66772">
            <w:t xml:space="preserve">tch the new theme. </w:t>
          </w:r>
        </w:p>
        <w:p w:rsidR="00E42539" w:rsidRPr="00F66772" w:rsidRDefault="00000000" w:rsidP="00F66772">
          <w:r w:rsidRPr="00F66772">
            <w:t xml:space="preserve">Save time in Word with new buttons that show up where you need them. To change the way a picture fits in your document, click it and a button for layout options appears next to it. </w:t>
          </w:r>
        </w:p>
        <w:p w:rsidR="00000000" w:rsidRDefault="00000000">
          <w:pPr>
            <w:pStyle w:val="8FAE115259774941A9B2F1FDA7CBB177"/>
          </w:pPr>
          <w:r w:rsidRPr="00F66772">
            <w:t xml:space="preserve">When you work on a table, click where you want to </w:t>
          </w:r>
          <w:r w:rsidRPr="00F66772">
            <w:t>add a row or a column, and then click the plus sign.</w:t>
          </w:r>
        </w:p>
      </w:docPartBody>
    </w:docPart>
    <w:docPart>
      <w:docPartPr>
        <w:name w:val="B646A7B1DFBD435C8AC09116A6A1FC6D"/>
        <w:category>
          <w:name w:val="General"/>
          <w:gallery w:val="placeholder"/>
        </w:category>
        <w:types>
          <w:type w:val="bbPlcHdr"/>
        </w:types>
        <w:behaviors>
          <w:behavior w:val="content"/>
        </w:behaviors>
        <w:guid w:val="{8BBBA314-0D0C-4D60-A900-30A2A1CDBC4C}"/>
      </w:docPartPr>
      <w:docPartBody>
        <w:p w:rsidR="00000000" w:rsidRDefault="005A6D8C" w:rsidP="005A6D8C">
          <w:pPr>
            <w:pStyle w:val="B646A7B1DFBD435C8AC09116A6A1FC6D"/>
          </w:pPr>
          <w:r w:rsidRPr="00727546">
            <w:t>Mirjam Nilsson</w:t>
          </w:r>
        </w:p>
      </w:docPartBody>
    </w:docPart>
    <w:docPart>
      <w:docPartPr>
        <w:name w:val="5999F33935D04CCAB86525BDA65DB199"/>
        <w:category>
          <w:name w:val="General"/>
          <w:gallery w:val="placeholder"/>
        </w:category>
        <w:types>
          <w:type w:val="bbPlcHdr"/>
        </w:types>
        <w:behaviors>
          <w:behavior w:val="content"/>
        </w:behaviors>
        <w:guid w:val="{5F1F1959-E180-4F27-A133-6B28CEE5FF79}"/>
      </w:docPartPr>
      <w:docPartBody>
        <w:p w:rsidR="00000000" w:rsidRDefault="005A6D8C" w:rsidP="005A6D8C">
          <w:pPr>
            <w:pStyle w:val="5999F33935D04CCAB86525BDA65DB199"/>
          </w:pPr>
          <w:r w:rsidRPr="006A5233">
            <w:t>Community rallies for charity</w:t>
          </w:r>
        </w:p>
      </w:docPartBody>
    </w:docPart>
    <w:docPart>
      <w:docPartPr>
        <w:name w:val="11AD148612DA4A1785AB3C3E793E2708"/>
        <w:category>
          <w:name w:val="General"/>
          <w:gallery w:val="placeholder"/>
        </w:category>
        <w:types>
          <w:type w:val="bbPlcHdr"/>
        </w:types>
        <w:behaviors>
          <w:behavior w:val="content"/>
        </w:behaviors>
        <w:guid w:val="{BDAC6B73-8D27-4F98-885B-5D4AE90F461F}"/>
      </w:docPartPr>
      <w:docPartBody>
        <w:p w:rsidR="00000000" w:rsidRDefault="005A6D8C" w:rsidP="005A6D8C">
          <w:pPr>
            <w:pStyle w:val="11AD148612DA4A1785AB3C3E793E2708"/>
          </w:pPr>
          <w:r w:rsidRPr="006A5233">
            <w:t>Daily news updates and opinions</w:t>
          </w:r>
        </w:p>
      </w:docPartBody>
    </w:docPart>
    <w:docPart>
      <w:docPartPr>
        <w:name w:val="938FE805780C407F8B5421E41197430E"/>
        <w:category>
          <w:name w:val="General"/>
          <w:gallery w:val="placeholder"/>
        </w:category>
        <w:types>
          <w:type w:val="bbPlcHdr"/>
        </w:types>
        <w:behaviors>
          <w:behavior w:val="content"/>
        </w:behaviors>
        <w:guid w:val="{B263DC36-65D7-43FC-9195-A6AB423FBE83}"/>
      </w:docPartPr>
      <w:docPartBody>
        <w:p w:rsidR="005A6D8C" w:rsidRPr="009D5E5F" w:rsidRDefault="005A6D8C" w:rsidP="009D5E5F">
          <w:r w:rsidRPr="009D5E5F">
            <w:t xml:space="preserve">Video provides a powerful way to help you prove your point. When you click Online Video, you can paste in the embed code for the video you want to add. You can also type a keyword to search online for the video that best fits your document. </w:t>
          </w:r>
        </w:p>
        <w:p w:rsidR="005A6D8C" w:rsidRPr="009D5E5F" w:rsidRDefault="005A6D8C" w:rsidP="009D5E5F">
          <w:pPr>
            <w:rPr>
              <w:rFonts w:eastAsia="Times New Roman" w:cs="Times New Roman"/>
              <w:szCs w:val="24"/>
            </w:rPr>
          </w:pPr>
          <w:r w:rsidRPr="009D5E5F">
            <w:rPr>
              <w:rFonts w:eastAsia="Times New Roman" w:cs="Times New Roman"/>
              <w:szCs w:val="24"/>
            </w:rPr>
            <w:t xml:space="preserve">To make your document look professionally produced, Word provides header, footer, cover page, and text box designs that complement each other. For example, you can add a matching cover page, header, and sidebar. </w:t>
          </w:r>
        </w:p>
        <w:p w:rsidR="00000000" w:rsidRDefault="005A6D8C" w:rsidP="005A6D8C">
          <w:pPr>
            <w:pStyle w:val="938FE805780C407F8B5421E41197430E"/>
          </w:pPr>
          <w:r w:rsidRPr="009D5E5F">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8C"/>
    <w:rsid w:val="005A6D8C"/>
    <w:rsid w:val="00B92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49B1C6D974C25A4763CB5B7F777EA">
    <w:name w:val="2AE49B1C6D974C25A4763CB5B7F777EA"/>
  </w:style>
  <w:style w:type="paragraph" w:customStyle="1" w:styleId="D01CD35DB72D42B4BEF6E9DB0B0F7A6A">
    <w:name w:val="D01CD35DB72D42B4BEF6E9DB0B0F7A6A"/>
  </w:style>
  <w:style w:type="paragraph" w:customStyle="1" w:styleId="910EC935DC0A4E15A8AEC85BED63AE00">
    <w:name w:val="910EC935DC0A4E15A8AEC85BED63AE00"/>
  </w:style>
  <w:style w:type="paragraph" w:customStyle="1" w:styleId="47E76691891F4648A54CFA302A29201D">
    <w:name w:val="47E76691891F4648A54CFA302A29201D"/>
  </w:style>
  <w:style w:type="paragraph" w:customStyle="1" w:styleId="C4A10B6B6E8F4A8087BC769CCA4232DE">
    <w:name w:val="C4A10B6B6E8F4A8087BC769CCA4232DE"/>
  </w:style>
  <w:style w:type="paragraph" w:customStyle="1" w:styleId="268965C0DB50411995D7666C89D8716C">
    <w:name w:val="268965C0DB50411995D7666C89D8716C"/>
  </w:style>
  <w:style w:type="paragraph" w:customStyle="1" w:styleId="B98C9E98507446FB932FDA7C9CC7B2CA">
    <w:name w:val="B98C9E98507446FB932FDA7C9CC7B2CA"/>
  </w:style>
  <w:style w:type="paragraph" w:customStyle="1" w:styleId="8FAE115259774941A9B2F1FDA7CBB177">
    <w:name w:val="8FAE115259774941A9B2F1FDA7CBB177"/>
  </w:style>
  <w:style w:type="paragraph" w:customStyle="1" w:styleId="24DAB697FC874959A70BF0CD870135A9">
    <w:name w:val="24DAB697FC874959A70BF0CD870135A9"/>
  </w:style>
  <w:style w:type="paragraph" w:customStyle="1" w:styleId="42AFDB5F45D84F2987F8A01458750A86">
    <w:name w:val="42AFDB5F45D84F2987F8A01458750A86"/>
  </w:style>
  <w:style w:type="paragraph" w:customStyle="1" w:styleId="1EF8AAAC1E90495C83B5204B331AD960">
    <w:name w:val="1EF8AAAC1E90495C83B5204B331AD960"/>
  </w:style>
  <w:style w:type="paragraph" w:customStyle="1" w:styleId="41180D8616D44688A13D7194F7B25D59">
    <w:name w:val="41180D8616D44688A13D7194F7B25D59"/>
  </w:style>
  <w:style w:type="paragraph" w:customStyle="1" w:styleId="A9CD9C0C63E147B6A9AB8E6AA4B10FC3">
    <w:name w:val="A9CD9C0C63E147B6A9AB8E6AA4B10FC3"/>
  </w:style>
  <w:style w:type="paragraph" w:customStyle="1" w:styleId="AF16EC7CBECD4F938114CAFBFED51503">
    <w:name w:val="AF16EC7CBECD4F938114CAFBFED51503"/>
  </w:style>
  <w:style w:type="paragraph" w:customStyle="1" w:styleId="2F7A85793D65422C9FBEC615BD939BE0">
    <w:name w:val="2F7A85793D65422C9FBEC615BD939BE0"/>
  </w:style>
  <w:style w:type="paragraph" w:customStyle="1" w:styleId="0F96244AE0AE456FAA0D56183EB5197D">
    <w:name w:val="0F96244AE0AE456FAA0D56183EB5197D"/>
  </w:style>
  <w:style w:type="paragraph" w:customStyle="1" w:styleId="BC5C22BFDBAF45E197D98907C1252D91">
    <w:name w:val="BC5C22BFDBAF45E197D98907C1252D91"/>
  </w:style>
  <w:style w:type="paragraph" w:customStyle="1" w:styleId="84B0C65E19554904ADFF381574C5AC0B">
    <w:name w:val="84B0C65E19554904ADFF381574C5AC0B"/>
  </w:style>
  <w:style w:type="paragraph" w:customStyle="1" w:styleId="42AF07951DF9407486642D83A5305BB4">
    <w:name w:val="42AF07951DF9407486642D83A5305BB4"/>
  </w:style>
  <w:style w:type="paragraph" w:customStyle="1" w:styleId="3D95C53960F447398EC9727E63D8C706">
    <w:name w:val="3D95C53960F447398EC9727E63D8C706"/>
  </w:style>
  <w:style w:type="paragraph" w:customStyle="1" w:styleId="C84DC3D68AD943619A2B13E5B1119F27">
    <w:name w:val="C84DC3D68AD943619A2B13E5B1119F27"/>
  </w:style>
  <w:style w:type="paragraph" w:customStyle="1" w:styleId="593B2C57E2244CD6981970894141CFC0">
    <w:name w:val="593B2C57E2244CD6981970894141CFC0"/>
  </w:style>
  <w:style w:type="paragraph" w:customStyle="1" w:styleId="E358DDBA044944DF95CE08751DCDB7FE">
    <w:name w:val="E358DDBA044944DF95CE08751DCDB7FE"/>
  </w:style>
  <w:style w:type="paragraph" w:customStyle="1" w:styleId="F9E674F71FF2456BB5848F14E0035A14">
    <w:name w:val="F9E674F71FF2456BB5848F14E0035A14"/>
  </w:style>
  <w:style w:type="paragraph" w:customStyle="1" w:styleId="ECCD4646EFF54107874F461AF54301D2">
    <w:name w:val="ECCD4646EFF54107874F461AF54301D2"/>
  </w:style>
  <w:style w:type="paragraph" w:customStyle="1" w:styleId="1A411E1C5959477089A0367351C6F030">
    <w:name w:val="1A411E1C5959477089A0367351C6F030"/>
  </w:style>
  <w:style w:type="paragraph" w:customStyle="1" w:styleId="295D15C818FD49BE88DE29FD2B65DACB">
    <w:name w:val="295D15C818FD49BE88DE29FD2B65DACB"/>
  </w:style>
  <w:style w:type="paragraph" w:customStyle="1" w:styleId="A0BD3B348C0A4D4CB2902496AF3FE90F">
    <w:name w:val="A0BD3B348C0A4D4CB2902496AF3FE90F"/>
  </w:style>
  <w:style w:type="paragraph" w:customStyle="1" w:styleId="C5AB2C83D1D44FD4A40B6B4FC507A09A">
    <w:name w:val="C5AB2C83D1D44FD4A40B6B4FC507A09A"/>
  </w:style>
  <w:style w:type="paragraph" w:customStyle="1" w:styleId="CCB5CB6EAF894E3092D1DA33C73B84C9">
    <w:name w:val="CCB5CB6EAF894E3092D1DA33C73B84C9"/>
  </w:style>
  <w:style w:type="paragraph" w:customStyle="1" w:styleId="8DA1A28299E84E4A963430FF3842F6B3">
    <w:name w:val="8DA1A28299E84E4A963430FF3842F6B3"/>
  </w:style>
  <w:style w:type="paragraph" w:customStyle="1" w:styleId="A9F99AF0D798498EA67CDAA67A333DEE">
    <w:name w:val="A9F99AF0D798498EA67CDAA67A333DEE"/>
  </w:style>
  <w:style w:type="paragraph" w:customStyle="1" w:styleId="62452AD0235842229E648270BE638A69">
    <w:name w:val="62452AD0235842229E648270BE638A69"/>
  </w:style>
  <w:style w:type="paragraph" w:customStyle="1" w:styleId="157B895514654BA28AD4D9BC8399826E">
    <w:name w:val="157B895514654BA28AD4D9BC8399826E"/>
  </w:style>
  <w:style w:type="paragraph" w:customStyle="1" w:styleId="2E0FD15B5F0F4610AC98E9D06FA470EB">
    <w:name w:val="2E0FD15B5F0F4610AC98E9D06FA470EB"/>
  </w:style>
  <w:style w:type="paragraph" w:customStyle="1" w:styleId="9811F5A2EDDC462197BA9443806FCEF7">
    <w:name w:val="9811F5A2EDDC462197BA9443806FCEF7"/>
  </w:style>
  <w:style w:type="paragraph" w:customStyle="1" w:styleId="98052BC2B2ED470ABB5E79DE0E783A83">
    <w:name w:val="98052BC2B2ED470ABB5E79DE0E783A83"/>
  </w:style>
  <w:style w:type="paragraph" w:customStyle="1" w:styleId="33C8CD7412CE4483AB2FBB74FD8AC70A">
    <w:name w:val="33C8CD7412CE4483AB2FBB74FD8AC70A"/>
  </w:style>
  <w:style w:type="paragraph" w:customStyle="1" w:styleId="5D45AAEA37054746AD2ABA08D235C6E1">
    <w:name w:val="5D45AAEA37054746AD2ABA08D235C6E1"/>
  </w:style>
  <w:style w:type="paragraph" w:customStyle="1" w:styleId="8655DE2B8C5D4BAC98BB48331B8BFBEA">
    <w:name w:val="8655DE2B8C5D4BAC98BB48331B8BFBEA"/>
  </w:style>
  <w:style w:type="paragraph" w:customStyle="1" w:styleId="C827ABF4BC22442AA1B393E142208CA7">
    <w:name w:val="C827ABF4BC22442AA1B393E142208CA7"/>
  </w:style>
  <w:style w:type="paragraph" w:customStyle="1" w:styleId="F044C7C0F3804C94930AD41129DFC3A4">
    <w:name w:val="F044C7C0F3804C94930AD41129DFC3A4"/>
  </w:style>
  <w:style w:type="paragraph" w:customStyle="1" w:styleId="E7DF81F7075B43519A08CB642EEDABAD">
    <w:name w:val="E7DF81F7075B43519A08CB642EEDABAD"/>
  </w:style>
  <w:style w:type="paragraph" w:customStyle="1" w:styleId="81BECF197F7C4192B3EF4BB48C3F35FD">
    <w:name w:val="81BECF197F7C4192B3EF4BB48C3F35FD"/>
  </w:style>
  <w:style w:type="paragraph" w:customStyle="1" w:styleId="CDBF837F40B14E728CFA29D5C8BA5FF5">
    <w:name w:val="CDBF837F40B14E728CFA29D5C8BA5FF5"/>
  </w:style>
  <w:style w:type="paragraph" w:customStyle="1" w:styleId="10749F396D82452DB6D887B74D298A16">
    <w:name w:val="10749F396D82452DB6D887B74D298A16"/>
  </w:style>
  <w:style w:type="paragraph" w:customStyle="1" w:styleId="8666201E0470416087C4D828C0A28AD5">
    <w:name w:val="8666201E0470416087C4D828C0A28AD5"/>
  </w:style>
  <w:style w:type="paragraph" w:customStyle="1" w:styleId="9FBB1838C20841ED827589997CAA4BBB">
    <w:name w:val="9FBB1838C20841ED827589997CAA4BBB"/>
  </w:style>
  <w:style w:type="paragraph" w:customStyle="1" w:styleId="0B003CB0F1024C129422A88466A9E8D9">
    <w:name w:val="0B003CB0F1024C129422A88466A9E8D9"/>
  </w:style>
  <w:style w:type="paragraph" w:customStyle="1" w:styleId="A568747BE54C4854B09C7F788AF335F1">
    <w:name w:val="A568747BE54C4854B09C7F788AF335F1"/>
  </w:style>
  <w:style w:type="paragraph" w:customStyle="1" w:styleId="C140F56FD99E46809700BC7C249A0704">
    <w:name w:val="C140F56FD99E46809700BC7C249A0704"/>
  </w:style>
  <w:style w:type="paragraph" w:customStyle="1" w:styleId="CCC6F5D876E146C8BB1C60526BBAF4B8">
    <w:name w:val="CCC6F5D876E146C8BB1C60526BBAF4B8"/>
  </w:style>
  <w:style w:type="paragraph" w:customStyle="1" w:styleId="EF19D39817C4433099199C8F76B0B1EC">
    <w:name w:val="EF19D39817C4433099199C8F76B0B1EC"/>
  </w:style>
  <w:style w:type="paragraph" w:customStyle="1" w:styleId="FB4BEAB31B6543C0A7130AED7DFEDD8A">
    <w:name w:val="FB4BEAB31B6543C0A7130AED7DFEDD8A"/>
  </w:style>
  <w:style w:type="paragraph" w:customStyle="1" w:styleId="252AB7FBB3294BB381FF6C94DDFEEA7C">
    <w:name w:val="252AB7FBB3294BB381FF6C94DDFEEA7C"/>
  </w:style>
  <w:style w:type="paragraph" w:customStyle="1" w:styleId="4EB842042FC548D58335060474790C93">
    <w:name w:val="4EB842042FC548D58335060474790C93"/>
  </w:style>
  <w:style w:type="paragraph" w:customStyle="1" w:styleId="1FE88D2C88F74D128453468795F69446">
    <w:name w:val="1FE88D2C88F74D128453468795F69446"/>
  </w:style>
  <w:style w:type="paragraph" w:customStyle="1" w:styleId="30464249158045EDB0E9CA5CD89C4E42">
    <w:name w:val="30464249158045EDB0E9CA5CD89C4E42"/>
  </w:style>
  <w:style w:type="paragraph" w:customStyle="1" w:styleId="DF2C964382E243AF807EC64B655723E1">
    <w:name w:val="DF2C964382E243AF807EC64B655723E1"/>
  </w:style>
  <w:style w:type="paragraph" w:customStyle="1" w:styleId="088DE527615A4A7F8657FC6AC1B4D6AD">
    <w:name w:val="088DE527615A4A7F8657FC6AC1B4D6AD"/>
  </w:style>
  <w:style w:type="paragraph" w:customStyle="1" w:styleId="F5B33C9224DA427FACF370C29517F986">
    <w:name w:val="F5B33C9224DA427FACF370C29517F986"/>
  </w:style>
  <w:style w:type="paragraph" w:customStyle="1" w:styleId="2C31824AB3884B89BB433411A8EA7A45">
    <w:name w:val="2C31824AB3884B89BB433411A8EA7A45"/>
  </w:style>
  <w:style w:type="character" w:styleId="PlaceholderText">
    <w:name w:val="Placeholder Text"/>
    <w:basedOn w:val="DefaultParagraphFont"/>
    <w:uiPriority w:val="99"/>
    <w:semiHidden/>
    <w:rPr>
      <w:color w:val="808080"/>
    </w:rPr>
  </w:style>
  <w:style w:type="paragraph" w:customStyle="1" w:styleId="7F5DADB8A4564CCAAD8DE9B8FCB11AEB">
    <w:name w:val="7F5DADB8A4564CCAAD8DE9B8FCB11AEB"/>
  </w:style>
  <w:style w:type="paragraph" w:customStyle="1" w:styleId="0C2AA518490A4CD9B60005886E3A151A">
    <w:name w:val="0C2AA518490A4CD9B60005886E3A151A"/>
  </w:style>
  <w:style w:type="paragraph" w:customStyle="1" w:styleId="9423C9C98FE24A13B4E7759104869FA7">
    <w:name w:val="9423C9C98FE24A13B4E7759104869FA7"/>
  </w:style>
  <w:style w:type="paragraph" w:customStyle="1" w:styleId="6681B33A19AB4CC4BF0BB3ECEFE11204">
    <w:name w:val="6681B33A19AB4CC4BF0BB3ECEFE11204"/>
  </w:style>
  <w:style w:type="paragraph" w:customStyle="1" w:styleId="2C870BEC71764F8FA264ADE87B8CDA66">
    <w:name w:val="2C870BEC71764F8FA264ADE87B8CDA66"/>
  </w:style>
  <w:style w:type="paragraph" w:customStyle="1" w:styleId="2E59B966291A46A98E3918BB4B1508F2">
    <w:name w:val="2E59B966291A46A98E3918BB4B1508F2"/>
  </w:style>
  <w:style w:type="paragraph" w:customStyle="1" w:styleId="3406FEB15C0B41ADB3989531B2FE3730">
    <w:name w:val="3406FEB15C0B41ADB3989531B2FE3730"/>
  </w:style>
  <w:style w:type="paragraph" w:customStyle="1" w:styleId="17D8F1E432C442D69E5E02E95AE7269E">
    <w:name w:val="17D8F1E432C442D69E5E02E95AE7269E"/>
  </w:style>
  <w:style w:type="paragraph" w:customStyle="1" w:styleId="9A6256640B084E6E8B7B6DF91132FD69">
    <w:name w:val="9A6256640B084E6E8B7B6DF91132FD69"/>
  </w:style>
  <w:style w:type="paragraph" w:customStyle="1" w:styleId="CFC2B85C66BA4F9E8EF52AC9257C6029">
    <w:name w:val="CFC2B85C66BA4F9E8EF52AC9257C6029"/>
  </w:style>
  <w:style w:type="paragraph" w:customStyle="1" w:styleId="A311FEBE579A4498B52856FD94C3E6CF">
    <w:name w:val="A311FEBE579A4498B52856FD94C3E6CF"/>
  </w:style>
  <w:style w:type="paragraph" w:customStyle="1" w:styleId="D6D8427D68464FD3B205F299915D2FD2">
    <w:name w:val="D6D8427D68464FD3B205F299915D2FD2"/>
  </w:style>
  <w:style w:type="paragraph" w:customStyle="1" w:styleId="0C44397018C84360B7F056423E719DA1">
    <w:name w:val="0C44397018C84360B7F056423E719DA1"/>
  </w:style>
  <w:style w:type="paragraph" w:customStyle="1" w:styleId="127BD4E4D3AC41539204F75E2B7C6618">
    <w:name w:val="127BD4E4D3AC41539204F75E2B7C6618"/>
  </w:style>
  <w:style w:type="paragraph" w:customStyle="1" w:styleId="1A55EF2CF9854157B3755F0F73E29EAF">
    <w:name w:val="1A55EF2CF9854157B3755F0F73E29EAF"/>
  </w:style>
  <w:style w:type="paragraph" w:customStyle="1" w:styleId="C814C831425C4908A8A23DF1D30075A7">
    <w:name w:val="C814C831425C4908A8A23DF1D30075A7"/>
  </w:style>
  <w:style w:type="paragraph" w:customStyle="1" w:styleId="F0CB67136F684530A73B43797F512FE2">
    <w:name w:val="F0CB67136F684530A73B43797F512FE2"/>
  </w:style>
  <w:style w:type="paragraph" w:customStyle="1" w:styleId="CB8C86A3CECE408BB83922B31438448B">
    <w:name w:val="CB8C86A3CECE408BB83922B31438448B"/>
  </w:style>
  <w:style w:type="paragraph" w:customStyle="1" w:styleId="E2BF34C71A0642B492A5991429D592E3">
    <w:name w:val="E2BF34C71A0642B492A5991429D592E3"/>
  </w:style>
  <w:style w:type="paragraph" w:customStyle="1" w:styleId="0465C75279D94AA1A240E5AC00BBA94E">
    <w:name w:val="0465C75279D94AA1A240E5AC00BBA94E"/>
  </w:style>
  <w:style w:type="paragraph" w:customStyle="1" w:styleId="9147BDC662404467AB1EA3F2FDC05C7D">
    <w:name w:val="9147BDC662404467AB1EA3F2FDC05C7D"/>
  </w:style>
  <w:style w:type="paragraph" w:customStyle="1" w:styleId="7D79D242A38A4A30AA51F20E48C2825E">
    <w:name w:val="7D79D242A38A4A30AA51F20E48C2825E"/>
  </w:style>
  <w:style w:type="paragraph" w:customStyle="1" w:styleId="B646A7B1DFBD435C8AC09116A6A1FC6D">
    <w:name w:val="B646A7B1DFBD435C8AC09116A6A1FC6D"/>
    <w:rsid w:val="005A6D8C"/>
  </w:style>
  <w:style w:type="paragraph" w:customStyle="1" w:styleId="5999F33935D04CCAB86525BDA65DB199">
    <w:name w:val="5999F33935D04CCAB86525BDA65DB199"/>
    <w:rsid w:val="005A6D8C"/>
  </w:style>
  <w:style w:type="paragraph" w:customStyle="1" w:styleId="11AD148612DA4A1785AB3C3E793E2708">
    <w:name w:val="11AD148612DA4A1785AB3C3E793E2708"/>
    <w:rsid w:val="005A6D8C"/>
  </w:style>
  <w:style w:type="paragraph" w:customStyle="1" w:styleId="938FE805780C407F8B5421E41197430E">
    <w:name w:val="938FE805780C407F8B5421E41197430E"/>
    <w:rsid w:val="005A6D8C"/>
  </w:style>
  <w:style w:type="paragraph" w:customStyle="1" w:styleId="6908837C62464D6AA32664765407CA66">
    <w:name w:val="6908837C62464D6AA32664765407CA66"/>
    <w:rsid w:val="005A6D8C"/>
  </w:style>
  <w:style w:type="paragraph" w:customStyle="1" w:styleId="70CD0CD35FAB47D18FF958CBAF75EB96">
    <w:name w:val="70CD0CD35FAB47D18FF958CBAF75EB96"/>
    <w:rsid w:val="005A6D8C"/>
  </w:style>
  <w:style w:type="paragraph" w:customStyle="1" w:styleId="422FB226CD6048D3B048C7318935F4F5">
    <w:name w:val="422FB226CD6048D3B048C7318935F4F5"/>
    <w:rsid w:val="005A6D8C"/>
  </w:style>
  <w:style w:type="paragraph" w:customStyle="1" w:styleId="5932BD8092FA4BCC8451AA4E3B85A42D">
    <w:name w:val="5932BD8092FA4BCC8451AA4E3B85A42D"/>
    <w:rsid w:val="005A6D8C"/>
  </w:style>
  <w:style w:type="paragraph" w:customStyle="1" w:styleId="B633A1119D8243AF9A37BC92B16E81CB">
    <w:name w:val="B633A1119D8243AF9A37BC92B16E81CB"/>
    <w:rsid w:val="005A6D8C"/>
  </w:style>
  <w:style w:type="paragraph" w:customStyle="1" w:styleId="30BFB3DBB2884550BDAC146EFCEF9363">
    <w:name w:val="30BFB3DBB2884550BDAC146EFCEF9363"/>
    <w:rsid w:val="005A6D8C"/>
  </w:style>
  <w:style w:type="paragraph" w:customStyle="1" w:styleId="2DF458B513F44B4880E23D2CDD5E6203">
    <w:name w:val="2DF458B513F44B4880E23D2CDD5E6203"/>
    <w:rsid w:val="005A6D8C"/>
  </w:style>
  <w:style w:type="paragraph" w:customStyle="1" w:styleId="CE1B50DEC7914ADE8AB539A708819B09">
    <w:name w:val="CE1B50DEC7914ADE8AB539A708819B09"/>
    <w:rsid w:val="005A6D8C"/>
  </w:style>
  <w:style w:type="paragraph" w:customStyle="1" w:styleId="A83BFBE91D38459E966E0835261496F1">
    <w:name w:val="A83BFBE91D38459E966E0835261496F1"/>
    <w:rsid w:val="005A6D8C"/>
  </w:style>
  <w:style w:type="paragraph" w:customStyle="1" w:styleId="49D6082105ED405B96D8A6438DA45959">
    <w:name w:val="49D6082105ED405B96D8A6438DA45959"/>
    <w:rsid w:val="005A6D8C"/>
  </w:style>
  <w:style w:type="paragraph" w:customStyle="1" w:styleId="FB499CE1631E4E3393A3DAF251F5ED98">
    <w:name w:val="FB499CE1631E4E3393A3DAF251F5ED98"/>
    <w:rsid w:val="005A6D8C"/>
  </w:style>
  <w:style w:type="paragraph" w:customStyle="1" w:styleId="A68398B0D8A0464AB7B007685D27B9F7">
    <w:name w:val="A68398B0D8A0464AB7B007685D27B9F7"/>
    <w:rsid w:val="005A6D8C"/>
  </w:style>
  <w:style w:type="paragraph" w:customStyle="1" w:styleId="ED9144AAC18249578F897E618D42E76B">
    <w:name w:val="ED9144AAC18249578F897E618D42E76B"/>
    <w:rsid w:val="005A6D8C"/>
  </w:style>
  <w:style w:type="paragraph" w:customStyle="1" w:styleId="E3427D5866834CE588A4B099CE4983E8">
    <w:name w:val="E3427D5866834CE588A4B099CE4983E8"/>
    <w:rsid w:val="005A6D8C"/>
  </w:style>
  <w:style w:type="paragraph" w:customStyle="1" w:styleId="62E564A358F04FA08E64FA24498C2FFA">
    <w:name w:val="62E564A358F04FA08E64FA24498C2FFA"/>
    <w:rsid w:val="005A6D8C"/>
  </w:style>
  <w:style w:type="paragraph" w:customStyle="1" w:styleId="5B4F1C80A5664B078D2013200A4FC46A">
    <w:name w:val="5B4F1C80A5664B078D2013200A4FC46A"/>
    <w:rsid w:val="005A6D8C"/>
  </w:style>
  <w:style w:type="paragraph" w:customStyle="1" w:styleId="9B61C4B829154F75AB0746E21943D9E9">
    <w:name w:val="9B61C4B829154F75AB0746E21943D9E9"/>
    <w:rsid w:val="005A6D8C"/>
  </w:style>
  <w:style w:type="paragraph" w:customStyle="1" w:styleId="F5ACD461A08A468EA52ECBFFE5E7637B">
    <w:name w:val="F5ACD461A08A468EA52ECBFFE5E7637B"/>
    <w:rsid w:val="005A6D8C"/>
  </w:style>
  <w:style w:type="paragraph" w:customStyle="1" w:styleId="67D04AB11738408980DA7E5CFD1B179C">
    <w:name w:val="67D04AB11738408980DA7E5CFD1B179C"/>
    <w:rsid w:val="005A6D8C"/>
  </w:style>
  <w:style w:type="paragraph" w:customStyle="1" w:styleId="66CEC7894F79468C9143929733033B95">
    <w:name w:val="66CEC7894F79468C9143929733033B95"/>
    <w:rsid w:val="005A6D8C"/>
  </w:style>
  <w:style w:type="paragraph" w:customStyle="1" w:styleId="5AD93505380B4EABBD56A40DD00E68B3">
    <w:name w:val="5AD93505380B4EABBD56A40DD00E68B3"/>
    <w:rsid w:val="005A6D8C"/>
  </w:style>
  <w:style w:type="paragraph" w:customStyle="1" w:styleId="19CEC330EA074C639DF470627EF4B0BD">
    <w:name w:val="19CEC330EA074C639DF470627EF4B0BD"/>
    <w:rsid w:val="005A6D8C"/>
  </w:style>
  <w:style w:type="paragraph" w:customStyle="1" w:styleId="53659996D0C041A5A7DD403D917E3D1C">
    <w:name w:val="53659996D0C041A5A7DD403D917E3D1C"/>
    <w:rsid w:val="005A6D8C"/>
  </w:style>
  <w:style w:type="paragraph" w:customStyle="1" w:styleId="44286EE9724849288EB6A2386BACDCB5">
    <w:name w:val="44286EE9724849288EB6A2386BACDCB5"/>
    <w:rsid w:val="005A6D8C"/>
  </w:style>
  <w:style w:type="paragraph" w:customStyle="1" w:styleId="C34AADC8043440F8B1532A6BBB622D61">
    <w:name w:val="C34AADC8043440F8B1532A6BBB622D61"/>
    <w:rsid w:val="005A6D8C"/>
  </w:style>
  <w:style w:type="paragraph" w:customStyle="1" w:styleId="6FFE1AD47566490781B70717845E2A23">
    <w:name w:val="6FFE1AD47566490781B70717845E2A23"/>
    <w:rsid w:val="005A6D8C"/>
  </w:style>
  <w:style w:type="paragraph" w:customStyle="1" w:styleId="67189899E0924B268DFEED70B1B270E5">
    <w:name w:val="67189899E0924B268DFEED70B1B270E5"/>
    <w:rsid w:val="005A6D8C"/>
  </w:style>
  <w:style w:type="paragraph" w:customStyle="1" w:styleId="4BB6F0C1FEF646259C3771E44A04C210">
    <w:name w:val="4BB6F0C1FEF646259C3771E44A04C210"/>
    <w:rsid w:val="005A6D8C"/>
  </w:style>
  <w:style w:type="paragraph" w:customStyle="1" w:styleId="1BADA073EE0D4967809911456133284A">
    <w:name w:val="1BADA073EE0D4967809911456133284A"/>
    <w:rsid w:val="005A6D8C"/>
  </w:style>
  <w:style w:type="paragraph" w:customStyle="1" w:styleId="8EDECDDD0E134BC3925156905258DC56">
    <w:name w:val="8EDECDDD0E134BC3925156905258DC56"/>
    <w:rsid w:val="005A6D8C"/>
  </w:style>
  <w:style w:type="paragraph" w:customStyle="1" w:styleId="3A051CFC2C0E48ED91B6E91B15D304D0">
    <w:name w:val="3A051CFC2C0E48ED91B6E91B15D304D0"/>
    <w:rsid w:val="005A6D8C"/>
  </w:style>
  <w:style w:type="paragraph" w:customStyle="1" w:styleId="191FFE507D0E43F3B4FB0BF8D77B1D1A">
    <w:name w:val="191FFE507D0E43F3B4FB0BF8D77B1D1A"/>
    <w:rsid w:val="005A6D8C"/>
  </w:style>
  <w:style w:type="paragraph" w:customStyle="1" w:styleId="C37A29706086471F9834A97A8CB784ED">
    <w:name w:val="C37A29706086471F9834A97A8CB784ED"/>
    <w:rsid w:val="005A6D8C"/>
  </w:style>
  <w:style w:type="paragraph" w:customStyle="1" w:styleId="26FF158D9A2B4E4DB6CE954A87C8B220">
    <w:name w:val="26FF158D9A2B4E4DB6CE954A87C8B220"/>
    <w:rsid w:val="005A6D8C"/>
  </w:style>
  <w:style w:type="paragraph" w:customStyle="1" w:styleId="EB3F045244D24544A70E7E64A06586A1">
    <w:name w:val="EB3F045244D24544A70E7E64A06586A1"/>
    <w:rsid w:val="005A6D8C"/>
  </w:style>
  <w:style w:type="paragraph" w:customStyle="1" w:styleId="D8DDF7E624B5405DA178CF9A17BB2AA0">
    <w:name w:val="D8DDF7E624B5405DA178CF9A17BB2AA0"/>
    <w:rsid w:val="005A6D8C"/>
  </w:style>
  <w:style w:type="paragraph" w:customStyle="1" w:styleId="D7C1BAB9463543E6BF95BD5F7CC29612">
    <w:name w:val="D7C1BAB9463543E6BF95BD5F7CC29612"/>
    <w:rsid w:val="005A6D8C"/>
  </w:style>
  <w:style w:type="paragraph" w:customStyle="1" w:styleId="6F5A7F214DAD44C58068828AF32DA377">
    <w:name w:val="6F5A7F214DAD44C58068828AF32DA377"/>
    <w:rsid w:val="005A6D8C"/>
  </w:style>
  <w:style w:type="paragraph" w:customStyle="1" w:styleId="673D49DC82864DEBBAB6413CF77CBBCB">
    <w:name w:val="673D49DC82864DEBBAB6413CF77CBBCB"/>
    <w:rsid w:val="005A6D8C"/>
  </w:style>
  <w:style w:type="paragraph" w:customStyle="1" w:styleId="EA59A392C2794B3FBCA8DD24F5083C18">
    <w:name w:val="EA59A392C2794B3FBCA8DD24F5083C18"/>
    <w:rsid w:val="005A6D8C"/>
  </w:style>
  <w:style w:type="paragraph" w:customStyle="1" w:styleId="522E6924FF994C74AAE0B6E06F7CADC9">
    <w:name w:val="522E6924FF994C74AAE0B6E06F7CADC9"/>
    <w:rsid w:val="005A6D8C"/>
  </w:style>
  <w:style w:type="paragraph" w:customStyle="1" w:styleId="AF721C0001E74E9F96865AE29F94974C">
    <w:name w:val="AF721C0001E74E9F96865AE29F94974C"/>
    <w:rsid w:val="005A6D8C"/>
  </w:style>
  <w:style w:type="paragraph" w:customStyle="1" w:styleId="7245060419194B86B1510511E44CE527">
    <w:name w:val="7245060419194B86B1510511E44CE527"/>
    <w:rsid w:val="005A6D8C"/>
  </w:style>
  <w:style w:type="paragraph" w:customStyle="1" w:styleId="73A6B19744FB4ACA909B8992F4847369">
    <w:name w:val="73A6B19744FB4ACA909B8992F4847369"/>
    <w:rsid w:val="005A6D8C"/>
  </w:style>
  <w:style w:type="paragraph" w:customStyle="1" w:styleId="FA5C12B7DA174EF6BAD16AA667B4A8B2">
    <w:name w:val="FA5C12B7DA174EF6BAD16AA667B4A8B2"/>
    <w:rsid w:val="005A6D8C"/>
  </w:style>
  <w:style w:type="paragraph" w:customStyle="1" w:styleId="F36E79AF34434837A3A0F1E07B28F548">
    <w:name w:val="F36E79AF34434837A3A0F1E07B28F548"/>
    <w:rsid w:val="005A6D8C"/>
  </w:style>
  <w:style w:type="paragraph" w:customStyle="1" w:styleId="9656806D2DC1475ABF2CC251D8B879FA">
    <w:name w:val="9656806D2DC1475ABF2CC251D8B879FA"/>
    <w:rsid w:val="005A6D8C"/>
  </w:style>
  <w:style w:type="paragraph" w:customStyle="1" w:styleId="9820B82A17A14E6EAA8C37D638FED485">
    <w:name w:val="9820B82A17A14E6EAA8C37D638FED485"/>
    <w:rsid w:val="005A6D8C"/>
  </w:style>
  <w:style w:type="paragraph" w:customStyle="1" w:styleId="1070A96E11ED4DD6AE1701070C4AF373">
    <w:name w:val="1070A96E11ED4DD6AE1701070C4AF373"/>
    <w:rsid w:val="005A6D8C"/>
  </w:style>
  <w:style w:type="paragraph" w:customStyle="1" w:styleId="44CDAD7292A84822BC42C6BD6D6C0F0A">
    <w:name w:val="44CDAD7292A84822BC42C6BD6D6C0F0A"/>
    <w:rsid w:val="005A6D8C"/>
  </w:style>
  <w:style w:type="paragraph" w:customStyle="1" w:styleId="737864F3760F4ECFAB4925F5A2D33AD0">
    <w:name w:val="737864F3760F4ECFAB4925F5A2D33AD0"/>
    <w:rsid w:val="005A6D8C"/>
  </w:style>
  <w:style w:type="paragraph" w:customStyle="1" w:styleId="C3728082A4A64324AA3395D1F699556F">
    <w:name w:val="C3728082A4A64324AA3395D1F699556F"/>
    <w:rsid w:val="005A6D8C"/>
  </w:style>
  <w:style w:type="paragraph" w:customStyle="1" w:styleId="7CE8035F4D9F41B690EF1A3770989BE2">
    <w:name w:val="7CE8035F4D9F41B690EF1A3770989BE2"/>
    <w:rsid w:val="005A6D8C"/>
  </w:style>
  <w:style w:type="paragraph" w:customStyle="1" w:styleId="64B0DC111F214AF0B79C256D7C300582">
    <w:name w:val="64B0DC111F214AF0B79C256D7C300582"/>
    <w:rsid w:val="005A6D8C"/>
  </w:style>
  <w:style w:type="paragraph" w:customStyle="1" w:styleId="6CC98F3D085E48F1B327E9FE6241A01F">
    <w:name w:val="6CC98F3D085E48F1B327E9FE6241A01F"/>
    <w:rsid w:val="005A6D8C"/>
  </w:style>
  <w:style w:type="paragraph" w:customStyle="1" w:styleId="367965A8C32B4CB3A5F710C90E3B3ECD">
    <w:name w:val="367965A8C32B4CB3A5F710C90E3B3ECD"/>
    <w:rsid w:val="005A6D8C"/>
  </w:style>
  <w:style w:type="paragraph" w:customStyle="1" w:styleId="C19FAA31164748248060D7E4C0CC9A42">
    <w:name w:val="C19FAA31164748248060D7E4C0CC9A42"/>
    <w:rsid w:val="005A6D8C"/>
  </w:style>
  <w:style w:type="paragraph" w:customStyle="1" w:styleId="F689FAD77B7A4CCB88FF90610FD0D498">
    <w:name w:val="F689FAD77B7A4CCB88FF90610FD0D498"/>
    <w:rsid w:val="005A6D8C"/>
  </w:style>
  <w:style w:type="paragraph" w:customStyle="1" w:styleId="C3CD051420F84B84901180B548C851C4">
    <w:name w:val="C3CD051420F84B84901180B548C851C4"/>
    <w:rsid w:val="005A6D8C"/>
  </w:style>
  <w:style w:type="paragraph" w:customStyle="1" w:styleId="0A46FFA1E6E5434F966C6C9315A29490">
    <w:name w:val="0A46FFA1E6E5434F966C6C9315A29490"/>
    <w:rsid w:val="005A6D8C"/>
  </w:style>
  <w:style w:type="paragraph" w:customStyle="1" w:styleId="8C79743D2B59479D8ADF03E774966A6F">
    <w:name w:val="8C79743D2B59479D8ADF03E774966A6F"/>
    <w:rsid w:val="005A6D8C"/>
  </w:style>
  <w:style w:type="paragraph" w:customStyle="1" w:styleId="D883DFB5D0FD42CCBD113E57EDFE26D8">
    <w:name w:val="D883DFB5D0FD42CCBD113E57EDFE26D8"/>
    <w:rsid w:val="005A6D8C"/>
  </w:style>
  <w:style w:type="paragraph" w:customStyle="1" w:styleId="6DC42B6C0F0B47E988D86630D76F262B">
    <w:name w:val="6DC42B6C0F0B47E988D86630D76F262B"/>
    <w:rsid w:val="005A6D8C"/>
  </w:style>
  <w:style w:type="paragraph" w:customStyle="1" w:styleId="2036FB8005F347AEA1E7BDFD8D792ADC">
    <w:name w:val="2036FB8005F347AEA1E7BDFD8D792ADC"/>
    <w:rsid w:val="005A6D8C"/>
  </w:style>
  <w:style w:type="paragraph" w:customStyle="1" w:styleId="145729EDE2644A608F539EDA3DBFAAC6">
    <w:name w:val="145729EDE2644A608F539EDA3DBFAAC6"/>
    <w:rsid w:val="005A6D8C"/>
  </w:style>
  <w:style w:type="paragraph" w:customStyle="1" w:styleId="B887017A2BB249EEB7819E3E06A0D1E2">
    <w:name w:val="B887017A2BB249EEB7819E3E06A0D1E2"/>
    <w:rsid w:val="005A6D8C"/>
  </w:style>
  <w:style w:type="paragraph" w:customStyle="1" w:styleId="F11EFA3492534D24834F6EFB45F061A2">
    <w:name w:val="F11EFA3492534D24834F6EFB45F061A2"/>
    <w:rsid w:val="005A6D8C"/>
  </w:style>
  <w:style w:type="paragraph" w:customStyle="1" w:styleId="1916B887D22B4F70B37B004F4FBCF652">
    <w:name w:val="1916B887D22B4F70B37B004F4FBCF652"/>
    <w:rsid w:val="005A6D8C"/>
  </w:style>
  <w:style w:type="paragraph" w:customStyle="1" w:styleId="AF9E981B50DD46BB8F32EC138E2F571C">
    <w:name w:val="AF9E981B50DD46BB8F32EC138E2F571C"/>
    <w:rsid w:val="005A6D8C"/>
  </w:style>
  <w:style w:type="paragraph" w:customStyle="1" w:styleId="A7735F9C843940CD860AFF66A06965CE">
    <w:name w:val="A7735F9C843940CD860AFF66A06965CE"/>
    <w:rsid w:val="005A6D8C"/>
  </w:style>
  <w:style w:type="paragraph" w:customStyle="1" w:styleId="520D52F8C7CE477590ECA825F428D96C">
    <w:name w:val="520D52F8C7CE477590ECA825F428D96C"/>
    <w:rsid w:val="005A6D8C"/>
  </w:style>
  <w:style w:type="paragraph" w:customStyle="1" w:styleId="CD4BE6A22E364BC4B0EF63D3A3A241D8">
    <w:name w:val="CD4BE6A22E364BC4B0EF63D3A3A241D8"/>
    <w:rsid w:val="005A6D8C"/>
  </w:style>
  <w:style w:type="paragraph" w:customStyle="1" w:styleId="7FF377B06C1A44E8B0FD120D8D12C5DD">
    <w:name w:val="7FF377B06C1A44E8B0FD120D8D12C5DD"/>
    <w:rsid w:val="005A6D8C"/>
  </w:style>
  <w:style w:type="paragraph" w:customStyle="1" w:styleId="790ABA1D39584C9CB0F9AE1EFF0F378C">
    <w:name w:val="790ABA1D39584C9CB0F9AE1EFF0F378C"/>
    <w:rsid w:val="005A6D8C"/>
  </w:style>
  <w:style w:type="paragraph" w:customStyle="1" w:styleId="F464FD912E88462A8EF2B701FB3630A7">
    <w:name w:val="F464FD912E88462A8EF2B701FB3630A7"/>
    <w:rsid w:val="005A6D8C"/>
  </w:style>
  <w:style w:type="paragraph" w:customStyle="1" w:styleId="0266DE9B93354290900099DB21648B22">
    <w:name w:val="0266DE9B93354290900099DB21648B22"/>
    <w:rsid w:val="005A6D8C"/>
  </w:style>
  <w:style w:type="paragraph" w:customStyle="1" w:styleId="AD168B65884945B68D72ACEA893E1C98">
    <w:name w:val="AD168B65884945B68D72ACEA893E1C98"/>
    <w:rsid w:val="005A6D8C"/>
  </w:style>
  <w:style w:type="paragraph" w:customStyle="1" w:styleId="CE2B64EF5CCD4444A7B55F088D113169">
    <w:name w:val="CE2B64EF5CCD4444A7B55F088D113169"/>
    <w:rsid w:val="005A6D8C"/>
  </w:style>
  <w:style w:type="paragraph" w:customStyle="1" w:styleId="D0987ECCC9024570ADE32D67DFD1A1EA">
    <w:name w:val="D0987ECCC9024570ADE32D67DFD1A1EA"/>
    <w:rsid w:val="005A6D8C"/>
  </w:style>
  <w:style w:type="paragraph" w:customStyle="1" w:styleId="6D4489F8A49E41E7A437C930BAB5E820">
    <w:name w:val="6D4489F8A49E41E7A437C930BAB5E820"/>
    <w:rsid w:val="005A6D8C"/>
  </w:style>
  <w:style w:type="paragraph" w:customStyle="1" w:styleId="887843D15474440DA3708C594EA1E487">
    <w:name w:val="887843D15474440DA3708C594EA1E487"/>
    <w:rsid w:val="005A6D8C"/>
  </w:style>
  <w:style w:type="paragraph" w:customStyle="1" w:styleId="6A6D25D249714E7F96D417A53B73EA63">
    <w:name w:val="6A6D25D249714E7F96D417A53B73EA63"/>
    <w:rsid w:val="005A6D8C"/>
  </w:style>
  <w:style w:type="paragraph" w:customStyle="1" w:styleId="270DBDFF3A6C4025BA45FE2E69298344">
    <w:name w:val="270DBDFF3A6C4025BA45FE2E69298344"/>
    <w:rsid w:val="005A6D8C"/>
  </w:style>
  <w:style w:type="paragraph" w:customStyle="1" w:styleId="616FF8F248DD4F6FBFC1B19CBB128FE1">
    <w:name w:val="616FF8F248DD4F6FBFC1B19CBB128FE1"/>
    <w:rsid w:val="005A6D8C"/>
  </w:style>
  <w:style w:type="paragraph" w:customStyle="1" w:styleId="447561B4156045FC890C1571F2B81F79">
    <w:name w:val="447561B4156045FC890C1571F2B81F79"/>
    <w:rsid w:val="005A6D8C"/>
  </w:style>
  <w:style w:type="paragraph" w:customStyle="1" w:styleId="3CF27B84EE074C3699972C1BC63B3665">
    <w:name w:val="3CF27B84EE074C3699972C1BC63B3665"/>
    <w:rsid w:val="005A6D8C"/>
  </w:style>
  <w:style w:type="paragraph" w:customStyle="1" w:styleId="F1F3A23EE799467994A3468B919F51ED">
    <w:name w:val="F1F3A23EE799467994A3468B919F51ED"/>
    <w:rsid w:val="005A6D8C"/>
  </w:style>
  <w:style w:type="paragraph" w:customStyle="1" w:styleId="3EA7034EC2724D458685FD93B600FF3B">
    <w:name w:val="3EA7034EC2724D458685FD93B600FF3B"/>
    <w:rsid w:val="005A6D8C"/>
  </w:style>
  <w:style w:type="paragraph" w:customStyle="1" w:styleId="63E114A7F9E141EF972E2AF8BA84075F">
    <w:name w:val="63E114A7F9E141EF972E2AF8BA84075F"/>
    <w:rsid w:val="005A6D8C"/>
  </w:style>
  <w:style w:type="paragraph" w:customStyle="1" w:styleId="486CCA8CA20E48678007D743DFE69C81">
    <w:name w:val="486CCA8CA20E48678007D743DFE69C81"/>
    <w:rsid w:val="005A6D8C"/>
  </w:style>
  <w:style w:type="paragraph" w:customStyle="1" w:styleId="5AB8B52067524497878C524D1981DD0A">
    <w:name w:val="5AB8B52067524497878C524D1981DD0A"/>
    <w:rsid w:val="005A6D8C"/>
  </w:style>
  <w:style w:type="paragraph" w:customStyle="1" w:styleId="BB758DCB745C479A99D62BBB2002496C">
    <w:name w:val="BB758DCB745C479A99D62BBB2002496C"/>
    <w:rsid w:val="005A6D8C"/>
  </w:style>
  <w:style w:type="paragraph" w:customStyle="1" w:styleId="26D8327DC47A420E879AD1A7407D78E9">
    <w:name w:val="26D8327DC47A420E879AD1A7407D78E9"/>
    <w:rsid w:val="005A6D8C"/>
  </w:style>
  <w:style w:type="paragraph" w:customStyle="1" w:styleId="4CF2F1D714294F18948BC2BAB210773D">
    <w:name w:val="4CF2F1D714294F18948BC2BAB210773D"/>
    <w:rsid w:val="005A6D8C"/>
  </w:style>
  <w:style w:type="paragraph" w:customStyle="1" w:styleId="156EAAE9C441435D9002BA5210DC8610">
    <w:name w:val="156EAAE9C441435D9002BA5210DC8610"/>
    <w:rsid w:val="005A6D8C"/>
  </w:style>
  <w:style w:type="paragraph" w:customStyle="1" w:styleId="9F3C30892BEA494EAEEABB37BEB137D4">
    <w:name w:val="9F3C30892BEA494EAEEABB37BEB137D4"/>
    <w:rsid w:val="005A6D8C"/>
  </w:style>
  <w:style w:type="paragraph" w:customStyle="1" w:styleId="D59E5C59384742E08EA3ABA625E47317">
    <w:name w:val="D59E5C59384742E08EA3ABA625E47317"/>
    <w:rsid w:val="005A6D8C"/>
  </w:style>
  <w:style w:type="paragraph" w:customStyle="1" w:styleId="F0AEA515A62D494693B86D8B494261BC">
    <w:name w:val="F0AEA515A62D494693B86D8B494261BC"/>
    <w:rsid w:val="005A6D8C"/>
  </w:style>
  <w:style w:type="paragraph" w:customStyle="1" w:styleId="0AF341E031F84B849704FCB7E2E33D84">
    <w:name w:val="0AF341E031F84B849704FCB7E2E33D84"/>
    <w:rsid w:val="005A6D8C"/>
  </w:style>
  <w:style w:type="paragraph" w:customStyle="1" w:styleId="7A7FB1966D6E4974BDD9B0FD1A21F74A">
    <w:name w:val="7A7FB1966D6E4974BDD9B0FD1A21F74A"/>
    <w:rsid w:val="005A6D8C"/>
  </w:style>
  <w:style w:type="paragraph" w:customStyle="1" w:styleId="6A04EE4DD81E4EFB84FC7C988D0324F7">
    <w:name w:val="6A04EE4DD81E4EFB84FC7C988D0324F7"/>
    <w:rsid w:val="005A6D8C"/>
  </w:style>
  <w:style w:type="paragraph" w:customStyle="1" w:styleId="9D6E0C8992E242C0BC7C42966365B110">
    <w:name w:val="9D6E0C8992E242C0BC7C42966365B110"/>
    <w:rsid w:val="005A6D8C"/>
  </w:style>
  <w:style w:type="paragraph" w:customStyle="1" w:styleId="9BF87297D6E54BF3854122722260D065">
    <w:name w:val="9BF87297D6E54BF3854122722260D065"/>
    <w:rsid w:val="005A6D8C"/>
  </w:style>
  <w:style w:type="paragraph" w:customStyle="1" w:styleId="0448DD3E18A648E48C9AE72C8D4C5756">
    <w:name w:val="0448DD3E18A648E48C9AE72C8D4C5756"/>
    <w:rsid w:val="005A6D8C"/>
  </w:style>
  <w:style w:type="paragraph" w:customStyle="1" w:styleId="7E91CC5D56074302AC6AE9B74E2A6E9C">
    <w:name w:val="7E91CC5D56074302AC6AE9B74E2A6E9C"/>
    <w:rsid w:val="005A6D8C"/>
  </w:style>
  <w:style w:type="paragraph" w:customStyle="1" w:styleId="CFB61D6AF8C94CF69BDFB1532C2FA868">
    <w:name w:val="CFB61D6AF8C94CF69BDFB1532C2FA868"/>
    <w:rsid w:val="005A6D8C"/>
  </w:style>
  <w:style w:type="paragraph" w:customStyle="1" w:styleId="F3EAB16E749142D58C9DCE5898A67763">
    <w:name w:val="F3EAB16E749142D58C9DCE5898A67763"/>
    <w:rsid w:val="005A6D8C"/>
  </w:style>
  <w:style w:type="paragraph" w:customStyle="1" w:styleId="B176BA134CD14754866B95E815C6C0DB">
    <w:name w:val="B176BA134CD14754866B95E815C6C0DB"/>
    <w:rsid w:val="005A6D8C"/>
  </w:style>
  <w:style w:type="paragraph" w:customStyle="1" w:styleId="1D1BE8142D944463A9FE2F525014F527">
    <w:name w:val="1D1BE8142D944463A9FE2F525014F527"/>
    <w:rsid w:val="005A6D8C"/>
  </w:style>
  <w:style w:type="paragraph" w:customStyle="1" w:styleId="C91B3BBB046A4A908E355AB780180900">
    <w:name w:val="C91B3BBB046A4A908E355AB780180900"/>
    <w:rsid w:val="005A6D8C"/>
  </w:style>
  <w:style w:type="paragraph" w:customStyle="1" w:styleId="C73B4D1FD51244D79628D8CAC3F9CADA">
    <w:name w:val="C73B4D1FD51244D79628D8CAC3F9CADA"/>
    <w:rsid w:val="005A6D8C"/>
  </w:style>
  <w:style w:type="paragraph" w:customStyle="1" w:styleId="52BDB706FBF54F819675572EFF3A6D60">
    <w:name w:val="52BDB706FBF54F819675572EFF3A6D60"/>
    <w:rsid w:val="005A6D8C"/>
  </w:style>
  <w:style w:type="paragraph" w:customStyle="1" w:styleId="84A9B04C749F4861B949BF2DBF73CBC2">
    <w:name w:val="84A9B04C749F4861B949BF2DBF73CBC2"/>
    <w:rsid w:val="005A6D8C"/>
  </w:style>
  <w:style w:type="paragraph" w:customStyle="1" w:styleId="292944A3D2B14D8789E17F0CAF7E1896">
    <w:name w:val="292944A3D2B14D8789E17F0CAF7E1896"/>
    <w:rsid w:val="005A6D8C"/>
  </w:style>
  <w:style w:type="paragraph" w:customStyle="1" w:styleId="5405E28EAA49496CB4577658212FE284">
    <w:name w:val="5405E28EAA49496CB4577658212FE284"/>
    <w:rsid w:val="005A6D8C"/>
  </w:style>
  <w:style w:type="paragraph" w:customStyle="1" w:styleId="CBB2CB37D738415F8A094D83AE897B0B">
    <w:name w:val="CBB2CB37D738415F8A094D83AE897B0B"/>
    <w:rsid w:val="005A6D8C"/>
  </w:style>
  <w:style w:type="paragraph" w:customStyle="1" w:styleId="E863D657F90C417D90A25318D1D8D9C4">
    <w:name w:val="E863D657F90C417D90A25318D1D8D9C4"/>
    <w:rsid w:val="005A6D8C"/>
  </w:style>
  <w:style w:type="paragraph" w:customStyle="1" w:styleId="A8E3BDDDFD6F42DB8866860E5FFC8655">
    <w:name w:val="A8E3BDDDFD6F42DB8866860E5FFC8655"/>
    <w:rsid w:val="005A6D8C"/>
  </w:style>
  <w:style w:type="paragraph" w:customStyle="1" w:styleId="54C94F9241AC4AFC99870EC3E8AF7A03">
    <w:name w:val="54C94F9241AC4AFC99870EC3E8AF7A03"/>
    <w:rsid w:val="005A6D8C"/>
  </w:style>
  <w:style w:type="paragraph" w:customStyle="1" w:styleId="1D6EF7598C3A47C39609B91B4A354680">
    <w:name w:val="1D6EF7598C3A47C39609B91B4A354680"/>
    <w:rsid w:val="005A6D8C"/>
  </w:style>
  <w:style w:type="paragraph" w:customStyle="1" w:styleId="AD007AFBD6F84A22B1F78CC62764C675">
    <w:name w:val="AD007AFBD6F84A22B1F78CC62764C675"/>
    <w:rsid w:val="005A6D8C"/>
  </w:style>
  <w:style w:type="paragraph" w:customStyle="1" w:styleId="7A263C9684DF4342A9948AA83E00A14D">
    <w:name w:val="7A263C9684DF4342A9948AA83E00A14D"/>
    <w:rsid w:val="005A6D8C"/>
  </w:style>
  <w:style w:type="paragraph" w:customStyle="1" w:styleId="D8049DFD16294026A934B9B96874AD43">
    <w:name w:val="D8049DFD16294026A934B9B96874AD43"/>
    <w:rsid w:val="005A6D8C"/>
  </w:style>
  <w:style w:type="paragraph" w:customStyle="1" w:styleId="1BB868685E7244CF84CB09BF2639B409">
    <w:name w:val="1BB868685E7244CF84CB09BF2639B409"/>
    <w:rsid w:val="005A6D8C"/>
  </w:style>
  <w:style w:type="paragraph" w:customStyle="1" w:styleId="8AF0B41706484E70888E55AEF7A8FB61">
    <w:name w:val="8AF0B41706484E70888E55AEF7A8FB61"/>
    <w:rsid w:val="005A6D8C"/>
  </w:style>
  <w:style w:type="paragraph" w:customStyle="1" w:styleId="FA6F186743B646A7ACE10CD53CA5DDB4">
    <w:name w:val="FA6F186743B646A7ACE10CD53CA5DDB4"/>
    <w:rsid w:val="005A6D8C"/>
  </w:style>
  <w:style w:type="paragraph" w:customStyle="1" w:styleId="4AD18A8AFB8F457E96BF615AAA3B94D6">
    <w:name w:val="4AD18A8AFB8F457E96BF615AAA3B94D6"/>
    <w:rsid w:val="005A6D8C"/>
  </w:style>
  <w:style w:type="paragraph" w:customStyle="1" w:styleId="DC589C1EC9A2459E85AC981DC75497B1">
    <w:name w:val="DC589C1EC9A2459E85AC981DC75497B1"/>
    <w:rsid w:val="005A6D8C"/>
  </w:style>
  <w:style w:type="paragraph" w:customStyle="1" w:styleId="0652A1CAC54D4B5EB7FB97D023640D47">
    <w:name w:val="0652A1CAC54D4B5EB7FB97D023640D47"/>
    <w:rsid w:val="005A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Georgia Pro Black"/>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DDF2BA-3462-4B9E-90B6-6F118D30D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93F16-9CE7-48F0-AB17-16CAD39BA1F4}">
  <ds:schemaRefs>
    <ds:schemaRef ds:uri="http://schemas.openxmlformats.org/officeDocument/2006/bibliography"/>
  </ds:schemaRefs>
</ds:datastoreItem>
</file>

<file path=customXml/itemProps3.xml><?xml version="1.0" encoding="utf-8"?>
<ds:datastoreItem xmlns:ds="http://schemas.openxmlformats.org/officeDocument/2006/customXml" ds:itemID="{51562CDE-335E-42C9-8984-AE507E7A528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B4B4AFC-BB30-4E50-9F71-6DCE0E5C2A05}">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Traditional newspaper</Template>
  <TotalTime>0</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2023-07-20T04:16:00Z</dcterms:created>
  <dcterms:modified xsi:type="dcterms:W3CDTF">2023-07-20T05:44:00Z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